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9805A1" w14:textId="77777777" w:rsidR="006A25C4" w:rsidRDefault="006A25C4" w:rsidP="006F3CDE">
      <w:pPr>
        <w:jc w:val="center"/>
      </w:pPr>
    </w:p>
    <w:p w14:paraId="691CBEAA" w14:textId="77777777" w:rsidR="006A25C4" w:rsidRPr="00A20D4F" w:rsidRDefault="006A25C4" w:rsidP="006A25C4"/>
    <w:p w14:paraId="0ECB5D0C" w14:textId="77777777" w:rsidR="006A25C4" w:rsidRPr="00A20D4F" w:rsidRDefault="006A25C4" w:rsidP="006A25C4"/>
    <w:p w14:paraId="2ABD4E4E" w14:textId="77777777" w:rsidR="006A25C4" w:rsidRPr="00A20D4F" w:rsidRDefault="006A25C4" w:rsidP="006A25C4"/>
    <w:p w14:paraId="3B71E1F9" w14:textId="77777777" w:rsidR="006A25C4" w:rsidRPr="00A20D4F" w:rsidRDefault="006A25C4" w:rsidP="006A25C4"/>
    <w:p w14:paraId="1AF6ECEB" w14:textId="77777777" w:rsidR="006A25C4" w:rsidRPr="00A20D4F" w:rsidRDefault="006A25C4" w:rsidP="006A25C4"/>
    <w:p w14:paraId="0DEBB696" w14:textId="77777777" w:rsidR="006A25C4" w:rsidRPr="00A20D4F" w:rsidRDefault="006A25C4" w:rsidP="006A25C4"/>
    <w:p w14:paraId="26C84959" w14:textId="77777777" w:rsidR="006A25C4" w:rsidRPr="00A20D4F" w:rsidRDefault="006A25C4" w:rsidP="006A25C4"/>
    <w:p w14:paraId="6CB29F4A" w14:textId="77777777" w:rsidR="006A25C4" w:rsidRPr="00A20D4F" w:rsidRDefault="006A25C4" w:rsidP="006A25C4"/>
    <w:p w14:paraId="1B95D06C" w14:textId="77777777" w:rsidR="006A25C4" w:rsidRPr="00A20D4F" w:rsidRDefault="006A25C4" w:rsidP="006A25C4"/>
    <w:p w14:paraId="5D69807F" w14:textId="77777777" w:rsidR="006A25C4" w:rsidRPr="00A20D4F" w:rsidRDefault="006A25C4" w:rsidP="006A25C4"/>
    <w:p w14:paraId="337369FF" w14:textId="77777777" w:rsidR="006A25C4" w:rsidRPr="00A20D4F" w:rsidRDefault="006A25C4" w:rsidP="006A25C4"/>
    <w:p w14:paraId="6DB617A7" w14:textId="77777777" w:rsidR="006A25C4" w:rsidRPr="00A20D4F" w:rsidRDefault="006A25C4" w:rsidP="006A25C4"/>
    <w:p w14:paraId="7DB64E76" w14:textId="77777777" w:rsidR="006A25C4" w:rsidRPr="00A20D4F" w:rsidRDefault="006A25C4" w:rsidP="006A25C4"/>
    <w:p w14:paraId="55ECFB2E" w14:textId="77777777" w:rsidR="006A25C4" w:rsidRPr="00A20D4F" w:rsidRDefault="006A25C4" w:rsidP="006A25C4"/>
    <w:p w14:paraId="7F6CE65A" w14:textId="77777777" w:rsidR="006A25C4" w:rsidRDefault="006A25C4" w:rsidP="006A25C4"/>
    <w:p w14:paraId="0FCE1850" w14:textId="77777777" w:rsidR="0069358C" w:rsidRDefault="0069358C" w:rsidP="006A25C4"/>
    <w:p w14:paraId="70877439" w14:textId="77777777" w:rsidR="0069358C" w:rsidRDefault="0069358C" w:rsidP="006A25C4"/>
    <w:p w14:paraId="1782B3A2" w14:textId="77777777" w:rsidR="0069358C" w:rsidRDefault="0069358C" w:rsidP="006A25C4"/>
    <w:p w14:paraId="0C320A52" w14:textId="77777777" w:rsidR="0069358C" w:rsidRDefault="0069358C" w:rsidP="006A25C4"/>
    <w:p w14:paraId="76C2B5AA" w14:textId="77777777" w:rsidR="0069358C" w:rsidRDefault="0069358C" w:rsidP="006A25C4"/>
    <w:p w14:paraId="26C03EB5" w14:textId="77777777" w:rsidR="0069358C" w:rsidRDefault="0069358C" w:rsidP="006A25C4"/>
    <w:p w14:paraId="38327AA6" w14:textId="77777777" w:rsidR="0069358C" w:rsidRDefault="0069358C" w:rsidP="006A25C4"/>
    <w:p w14:paraId="0398046E" w14:textId="77777777" w:rsidR="0069358C" w:rsidRPr="00A20D4F" w:rsidRDefault="0069358C" w:rsidP="006A25C4"/>
    <w:p w14:paraId="79EEA66E" w14:textId="77777777" w:rsidR="006A25C4" w:rsidRPr="00A20D4F" w:rsidRDefault="006A25C4" w:rsidP="006A25C4"/>
    <w:p w14:paraId="5373CC2F" w14:textId="77777777" w:rsidR="006A25C4" w:rsidRDefault="006A25C4" w:rsidP="006A25C4"/>
    <w:p w14:paraId="1C6D1B97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95CCE" wp14:editId="1E7A2F04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D289EB9537E64BABB3BA711DB384507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1F52288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95CC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D289EB9537E64BABB3BA711DB384507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01F52288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0C834A4" w14:textId="77777777" w:rsidR="006A25C4" w:rsidRPr="00264EFB" w:rsidRDefault="006A25C4" w:rsidP="006A25C4"/>
    <w:p w14:paraId="3B9847AD" w14:textId="77777777" w:rsidR="006A25C4" w:rsidRPr="00264EFB" w:rsidRDefault="006A25C4" w:rsidP="006A25C4"/>
    <w:p w14:paraId="5C02985B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A80AC" wp14:editId="20D7269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23814B4" w14:textId="77777777" w:rsidR="006A25C4" w:rsidRPr="0037364C" w:rsidRDefault="006A4889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&lt;1.2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7C7F26E3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3503C914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A80AC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23814B4" w14:textId="77777777" w:rsidR="006A25C4" w:rsidRPr="0037364C" w:rsidRDefault="006A4889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&lt;1.2</w:t>
                          </w:r>
                          <w:r w:rsidR="006A25C4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7C7F26E3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3503C914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9BB319" w14:textId="77777777" w:rsidR="006A25C4" w:rsidRPr="00264EFB" w:rsidRDefault="006A25C4" w:rsidP="006A25C4"/>
    <w:p w14:paraId="7232B054" w14:textId="77777777" w:rsidR="006A25C4" w:rsidRPr="00264EFB" w:rsidRDefault="006A25C4" w:rsidP="006A25C4"/>
    <w:p w14:paraId="1DA37616" w14:textId="77777777" w:rsidR="006A25C4" w:rsidRPr="00264EFB" w:rsidRDefault="006A25C4" w:rsidP="006A25C4"/>
    <w:p w14:paraId="22F5EF4E" w14:textId="77777777" w:rsidR="006A25C4" w:rsidRPr="00264EFB" w:rsidRDefault="006A25C4" w:rsidP="006A25C4"/>
    <w:p w14:paraId="4FEA377C" w14:textId="77777777" w:rsidR="006A25C4" w:rsidRPr="00264EFB" w:rsidRDefault="006A25C4" w:rsidP="006A25C4"/>
    <w:p w14:paraId="675F7A11" w14:textId="77777777" w:rsidR="006A25C4" w:rsidRPr="00264EFB" w:rsidRDefault="006A25C4" w:rsidP="006A25C4">
      <w:r>
        <w:tab/>
      </w:r>
    </w:p>
    <w:p w14:paraId="54DADF34" w14:textId="77777777" w:rsidR="006A25C4" w:rsidRPr="00264EFB" w:rsidRDefault="006A25C4" w:rsidP="006A25C4"/>
    <w:p w14:paraId="6BB19F7C" w14:textId="77777777" w:rsidR="006A25C4" w:rsidRPr="00264EFB" w:rsidRDefault="006A25C4" w:rsidP="006A25C4"/>
    <w:p w14:paraId="184050D6" w14:textId="77777777" w:rsidR="006A25C4" w:rsidRPr="00264EFB" w:rsidRDefault="006A25C4" w:rsidP="006A25C4"/>
    <w:p w14:paraId="7669CDB9" w14:textId="77777777" w:rsidR="006A25C4" w:rsidRPr="00264EFB" w:rsidRDefault="006A25C4" w:rsidP="006A25C4"/>
    <w:p w14:paraId="540623F3" w14:textId="77777777" w:rsidR="006A25C4" w:rsidRPr="00264EFB" w:rsidRDefault="006A25C4" w:rsidP="006A25C4"/>
    <w:p w14:paraId="0A9DF0EE" w14:textId="77777777" w:rsidR="006A25C4" w:rsidRPr="00264EFB" w:rsidRDefault="006A25C4" w:rsidP="006A25C4"/>
    <w:p w14:paraId="68309128" w14:textId="77777777" w:rsidR="006A25C4" w:rsidRPr="00264EFB" w:rsidRDefault="006A25C4" w:rsidP="006A25C4"/>
    <w:p w14:paraId="2A3D9C4D" w14:textId="77777777" w:rsidR="006A25C4" w:rsidRPr="00264EFB" w:rsidRDefault="006A25C4" w:rsidP="006A25C4"/>
    <w:p w14:paraId="18A1F79D" w14:textId="77777777" w:rsidR="006A25C4" w:rsidRPr="00264EFB" w:rsidRDefault="006A25C4" w:rsidP="006A25C4"/>
    <w:p w14:paraId="18A4FA02" w14:textId="77777777" w:rsidR="006A25C4" w:rsidRPr="00264EFB" w:rsidRDefault="006A25C4" w:rsidP="006A25C4"/>
    <w:p w14:paraId="0C17EC81" w14:textId="77777777" w:rsidR="006A25C4" w:rsidRPr="00264EFB" w:rsidRDefault="006A25C4" w:rsidP="006A25C4"/>
    <w:p w14:paraId="0CD8D92C" w14:textId="77777777" w:rsidR="006A25C4" w:rsidRDefault="006A25C4" w:rsidP="006A25C4">
      <w:pPr>
        <w:tabs>
          <w:tab w:val="left" w:pos="3700"/>
        </w:tabs>
      </w:pPr>
      <w:r>
        <w:tab/>
      </w:r>
    </w:p>
    <w:p w14:paraId="76102B52" w14:textId="77777777" w:rsidR="006A25C4" w:rsidRDefault="006A25C4" w:rsidP="006A25C4">
      <w:pPr>
        <w:tabs>
          <w:tab w:val="left" w:pos="3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156F5" wp14:editId="5DA1F3DB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29C02201" w14:textId="77777777"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69358C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EvT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69358C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Eventos Tech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4AE54107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156F5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29C02201" w14:textId="77777777"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69358C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EvT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69358C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Eventos Tech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4AE54107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655AEDC9" w14:textId="77777777" w:rsidR="0069358C" w:rsidRPr="00264EFB" w:rsidRDefault="0069358C" w:rsidP="006A25C4">
      <w:pPr>
        <w:tabs>
          <w:tab w:val="left" w:pos="3700"/>
        </w:tabs>
        <w:sectPr w:rsidR="0069358C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6C6121BE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7727163F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65585B2D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09AEAF95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0D929FA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D02955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0EEE894E" w14:textId="77777777" w:rsidTr="00EC38D2">
        <w:trPr>
          <w:trHeight w:val="284"/>
        </w:trPr>
        <w:tc>
          <w:tcPr>
            <w:tcW w:w="1550" w:type="dxa"/>
          </w:tcPr>
          <w:p w14:paraId="318D5637" w14:textId="77777777" w:rsidR="00BF5C3B" w:rsidRPr="001D270E" w:rsidRDefault="00BF5C3B" w:rsidP="00EC38D2">
            <w:pPr>
              <w:pStyle w:val="Instruo"/>
              <w:rPr>
                <w:i w:val="0"/>
                <w:color w:val="auto"/>
              </w:rPr>
            </w:pPr>
            <w:r w:rsidRPr="001D270E">
              <w:rPr>
                <w:i w:val="0"/>
                <w:color w:val="auto"/>
              </w:rPr>
              <w:t>07/05/2025</w:t>
            </w:r>
          </w:p>
          <w:p w14:paraId="1631420B" w14:textId="77777777" w:rsidR="006A25C4" w:rsidRPr="00AB66FD" w:rsidRDefault="006A25C4" w:rsidP="004A00AC">
            <w:pPr>
              <w:pStyle w:val="Instruo"/>
            </w:pPr>
          </w:p>
        </w:tc>
        <w:tc>
          <w:tcPr>
            <w:tcW w:w="1080" w:type="dxa"/>
          </w:tcPr>
          <w:p w14:paraId="7ABF4D1A" w14:textId="77777777" w:rsidR="00BF5C3B" w:rsidRPr="001D270E" w:rsidRDefault="00BF5C3B" w:rsidP="00EC38D2">
            <w:pPr>
              <w:pStyle w:val="Instruo"/>
              <w:rPr>
                <w:i w:val="0"/>
                <w:color w:val="auto"/>
              </w:rPr>
            </w:pPr>
            <w:r w:rsidRPr="001D270E">
              <w:rPr>
                <w:i w:val="0"/>
                <w:color w:val="auto"/>
              </w:rPr>
              <w:t>1.0</w:t>
            </w:r>
          </w:p>
          <w:p w14:paraId="17FDC5A0" w14:textId="77777777" w:rsidR="006A25C4" w:rsidRPr="00AB66FD" w:rsidRDefault="006A25C4" w:rsidP="00EC38D2">
            <w:pPr>
              <w:pStyle w:val="Instruo"/>
            </w:pPr>
          </w:p>
        </w:tc>
        <w:tc>
          <w:tcPr>
            <w:tcW w:w="4680" w:type="dxa"/>
          </w:tcPr>
          <w:p w14:paraId="7D93433E" w14:textId="77777777" w:rsidR="00BF5C3B" w:rsidRPr="001D270E" w:rsidRDefault="00BF5C3B" w:rsidP="00EC38D2">
            <w:pPr>
              <w:pStyle w:val="Instruo"/>
              <w:rPr>
                <w:i w:val="0"/>
                <w:color w:val="auto"/>
              </w:rPr>
            </w:pPr>
            <w:r w:rsidRPr="001D270E">
              <w:rPr>
                <w:i w:val="0"/>
                <w:color w:val="auto"/>
              </w:rPr>
              <w:t>Preenchimento do resumo de negócio e objetivo do sistema a ser implementado.</w:t>
            </w:r>
          </w:p>
          <w:p w14:paraId="1587A39A" w14:textId="77777777" w:rsidR="006A25C4" w:rsidRPr="00AB66FD" w:rsidRDefault="006A25C4" w:rsidP="00EC38D2">
            <w:pPr>
              <w:pStyle w:val="Instruo"/>
            </w:pPr>
          </w:p>
        </w:tc>
        <w:tc>
          <w:tcPr>
            <w:tcW w:w="2410" w:type="dxa"/>
          </w:tcPr>
          <w:p w14:paraId="0F9C0B03" w14:textId="77777777" w:rsidR="00BF5C3B" w:rsidRPr="001D270E" w:rsidRDefault="004A00AC" w:rsidP="00EC38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Time</w:t>
            </w:r>
          </w:p>
          <w:p w14:paraId="705F312D" w14:textId="77777777" w:rsidR="006A25C4" w:rsidRPr="00AB66FD" w:rsidRDefault="006A25C4" w:rsidP="00EC38D2">
            <w:pPr>
              <w:pStyle w:val="Instruo"/>
            </w:pPr>
          </w:p>
        </w:tc>
      </w:tr>
      <w:tr w:rsidR="006A25C4" w14:paraId="1029B2B8" w14:textId="77777777" w:rsidTr="00EC38D2">
        <w:trPr>
          <w:trHeight w:val="284"/>
        </w:trPr>
        <w:tc>
          <w:tcPr>
            <w:tcW w:w="1550" w:type="dxa"/>
          </w:tcPr>
          <w:p w14:paraId="701635D9" w14:textId="77777777" w:rsidR="006A25C4" w:rsidRDefault="00565A26" w:rsidP="00EC38D2">
            <w:pPr>
              <w:jc w:val="left"/>
            </w:pPr>
            <w:r>
              <w:t>14/05/2025</w:t>
            </w:r>
          </w:p>
        </w:tc>
        <w:tc>
          <w:tcPr>
            <w:tcW w:w="1080" w:type="dxa"/>
          </w:tcPr>
          <w:p w14:paraId="1F1CAEBC" w14:textId="77777777" w:rsidR="006A25C4" w:rsidRDefault="00565A26" w:rsidP="00EC38D2">
            <w:pPr>
              <w:jc w:val="left"/>
            </w:pPr>
            <w:r>
              <w:t>1.1</w:t>
            </w:r>
          </w:p>
        </w:tc>
        <w:tc>
          <w:tcPr>
            <w:tcW w:w="4680" w:type="dxa"/>
          </w:tcPr>
          <w:p w14:paraId="2A68212A" w14:textId="77777777" w:rsidR="006A25C4" w:rsidRDefault="00565A26" w:rsidP="00EC38D2">
            <w:pPr>
              <w:jc w:val="left"/>
            </w:pPr>
            <w:r>
              <w:t>Modificação da última user story do escop</w:t>
            </w:r>
            <w:r w:rsidR="00B973BA">
              <w:t>o por conta de mudanças nas nece</w:t>
            </w:r>
            <w:r>
              <w:t>ssidades de filtragem do sistema.</w:t>
            </w:r>
          </w:p>
        </w:tc>
        <w:tc>
          <w:tcPr>
            <w:tcW w:w="2410" w:type="dxa"/>
          </w:tcPr>
          <w:p w14:paraId="77CD0AF1" w14:textId="77777777" w:rsidR="006A25C4" w:rsidRDefault="00565A26" w:rsidP="00EC38D2">
            <w:pPr>
              <w:jc w:val="left"/>
            </w:pPr>
            <w:r>
              <w:t>Erin</w:t>
            </w:r>
          </w:p>
        </w:tc>
      </w:tr>
      <w:tr w:rsidR="006A25C4" w14:paraId="24219455" w14:textId="77777777" w:rsidTr="00EC38D2">
        <w:trPr>
          <w:trHeight w:val="284"/>
        </w:trPr>
        <w:tc>
          <w:tcPr>
            <w:tcW w:w="1550" w:type="dxa"/>
          </w:tcPr>
          <w:p w14:paraId="2AB9F75D" w14:textId="77777777" w:rsidR="006A25C4" w:rsidRDefault="006A4889" w:rsidP="00EC38D2">
            <w:pPr>
              <w:jc w:val="left"/>
            </w:pPr>
            <w:r>
              <w:t>29/05/2025</w:t>
            </w:r>
          </w:p>
        </w:tc>
        <w:tc>
          <w:tcPr>
            <w:tcW w:w="1080" w:type="dxa"/>
          </w:tcPr>
          <w:p w14:paraId="3B537F4E" w14:textId="77777777" w:rsidR="006A25C4" w:rsidRDefault="006A4889" w:rsidP="00EC38D2">
            <w:pPr>
              <w:jc w:val="left"/>
            </w:pPr>
            <w:r>
              <w:t>1.2</w:t>
            </w:r>
          </w:p>
        </w:tc>
        <w:tc>
          <w:tcPr>
            <w:tcW w:w="4680" w:type="dxa"/>
          </w:tcPr>
          <w:p w14:paraId="0D47A8FB" w14:textId="77777777" w:rsidR="006A25C4" w:rsidRDefault="00566771" w:rsidP="00EC38D2">
            <w:pPr>
              <w:jc w:val="left"/>
            </w:pPr>
            <w:r>
              <w:t>Mudança e atualização do resumo do negócio e objetivo do sistema, além de revisão dos usuários.</w:t>
            </w:r>
          </w:p>
        </w:tc>
        <w:tc>
          <w:tcPr>
            <w:tcW w:w="2410" w:type="dxa"/>
          </w:tcPr>
          <w:p w14:paraId="112A7044" w14:textId="77777777" w:rsidR="006A25C4" w:rsidRDefault="006A4889" w:rsidP="00EC38D2">
            <w:pPr>
              <w:jc w:val="left"/>
            </w:pPr>
            <w:r>
              <w:t>Erin</w:t>
            </w:r>
          </w:p>
        </w:tc>
      </w:tr>
      <w:tr w:rsidR="0086425B" w14:paraId="024F3CDC" w14:textId="77777777" w:rsidTr="00EC38D2">
        <w:trPr>
          <w:trHeight w:val="284"/>
        </w:trPr>
        <w:tc>
          <w:tcPr>
            <w:tcW w:w="1550" w:type="dxa"/>
          </w:tcPr>
          <w:p w14:paraId="4DE48272" w14:textId="44DBE451" w:rsidR="0086425B" w:rsidRDefault="0086425B" w:rsidP="00EC38D2">
            <w:pPr>
              <w:jc w:val="left"/>
            </w:pPr>
            <w:r>
              <w:t>23/09/2025</w:t>
            </w:r>
          </w:p>
        </w:tc>
        <w:tc>
          <w:tcPr>
            <w:tcW w:w="1080" w:type="dxa"/>
          </w:tcPr>
          <w:p w14:paraId="526D3923" w14:textId="6788B751" w:rsidR="0086425B" w:rsidRDefault="0086425B" w:rsidP="00EC38D2">
            <w:pPr>
              <w:jc w:val="left"/>
            </w:pPr>
            <w:r>
              <w:t>1.1.1</w:t>
            </w:r>
          </w:p>
        </w:tc>
        <w:tc>
          <w:tcPr>
            <w:tcW w:w="4680" w:type="dxa"/>
          </w:tcPr>
          <w:p w14:paraId="4335D8DE" w14:textId="1BCBCD3E" w:rsidR="0086425B" w:rsidRDefault="0086425B" w:rsidP="00EC38D2">
            <w:pPr>
              <w:jc w:val="left"/>
            </w:pPr>
            <w:r>
              <w:t>Mudança dos textos de resumo do negócio e objetivo do sistema.</w:t>
            </w:r>
          </w:p>
        </w:tc>
        <w:tc>
          <w:tcPr>
            <w:tcW w:w="2410" w:type="dxa"/>
          </w:tcPr>
          <w:p w14:paraId="03CD9EBC" w14:textId="3AA9DE20" w:rsidR="0086425B" w:rsidRDefault="0086425B" w:rsidP="00EC38D2">
            <w:pPr>
              <w:jc w:val="left"/>
            </w:pPr>
            <w:r>
              <w:t>Erin</w:t>
            </w:r>
          </w:p>
        </w:tc>
      </w:tr>
    </w:tbl>
    <w:p w14:paraId="37443A20" w14:textId="77777777" w:rsidR="00CA1C0D" w:rsidRDefault="00CA1C0D"/>
    <w:p w14:paraId="4F76AEC6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171BB0E8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F5C3B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14:paraId="1C5E78FE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Pr="00233068">
          <w:rPr>
            <w:rStyle w:val="Hyperlink"/>
            <w:lang w:val="pt-PT"/>
          </w:rPr>
          <w:t>1.1. Resumo do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F547167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Pr="00233068">
          <w:rPr>
            <w:rStyle w:val="Hyperlink"/>
            <w:lang w:val="pt-PT"/>
          </w:rPr>
          <w:t>1.2. Objetivo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58F610D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Pr="00233068">
          <w:rPr>
            <w:rStyle w:val="Hyperlink"/>
            <w:lang w:val="pt-PT"/>
          </w:rPr>
          <w:t>1.3. 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88AE11A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Pr="00233068">
          <w:rPr>
            <w:rStyle w:val="Hyperlink"/>
            <w:lang w:val="pt-PT"/>
          </w:rPr>
          <w:t>1.4.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2EA70D2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Pr="00233068">
          <w:rPr>
            <w:rStyle w:val="Hyperlink"/>
          </w:rPr>
          <w:t>2.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6F701FB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Pr="00233068">
          <w:rPr>
            <w:rStyle w:val="Hyperlink"/>
            <w:lang w:val="pt-PT"/>
          </w:rPr>
          <w:t>3. Usuários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D13BDEB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Pr="00233068">
          <w:rPr>
            <w:rStyle w:val="Hyperlink"/>
            <w:lang w:val="pt-PT"/>
          </w:rPr>
          <w:t>4. Restrições Impostas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969C201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Pr="00233068">
          <w:rPr>
            <w:rStyle w:val="Hyperlink"/>
            <w:lang w:val="pt-PT"/>
          </w:rPr>
          <w:t>5. Riscos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9446DD7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Pr="00233068">
          <w:rPr>
            <w:rStyle w:val="Hyperlink"/>
            <w:lang w:val="pt-PT"/>
          </w:rPr>
          <w:t>6. Requisitos de Documentação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136A3E7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683AA3BE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2CA88D29" w14:textId="77777777"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593C2F44" w14:textId="20E4B0D4" w:rsidR="00BF5C3B" w:rsidRPr="006A4889" w:rsidRDefault="00F85DEC" w:rsidP="00152A9F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</w:rPr>
        <w:t>A EeventosTech</w:t>
      </w:r>
      <w:r w:rsidRPr="00F85DEC">
        <w:rPr>
          <w:i w:val="0"/>
          <w:color w:val="auto"/>
        </w:rPr>
        <w:t xml:space="preserve"> é uma plataforma digital projetada para transformar a maneira como as empresas gerenciam seus eventos corporativos. </w:t>
      </w:r>
      <w:r>
        <w:rPr>
          <w:i w:val="0"/>
          <w:color w:val="auto"/>
        </w:rPr>
        <w:t>A</w:t>
      </w:r>
      <w:r w:rsidRPr="00F85DEC">
        <w:rPr>
          <w:i w:val="0"/>
          <w:color w:val="auto"/>
        </w:rPr>
        <w:t xml:space="preserve"> plataforma oferece ferramentas para planejamento, registro e acompanhamento de eventos, como reuniões, workshops e celebrações. A </w:t>
      </w:r>
      <w:r w:rsidRPr="00F85DEC">
        <w:rPr>
          <w:i w:val="0"/>
          <w:color w:val="auto"/>
        </w:rPr>
        <w:t>EventosTech</w:t>
      </w:r>
      <w:r w:rsidRPr="00F85DEC">
        <w:rPr>
          <w:i w:val="0"/>
          <w:color w:val="auto"/>
        </w:rPr>
        <w:t xml:space="preserve"> </w:t>
      </w:r>
      <w:r>
        <w:rPr>
          <w:i w:val="0"/>
          <w:color w:val="auto"/>
        </w:rPr>
        <w:t>permite com que</w:t>
      </w:r>
      <w:r w:rsidRPr="00F85DEC">
        <w:rPr>
          <w:i w:val="0"/>
          <w:color w:val="auto"/>
        </w:rPr>
        <w:t xml:space="preserve"> que as empresas otimizem seus recursos e melhorem a experiência dos participantes. Ao centralizar todas as etapas do gerenciamento de eventos em um único sistema, a</w:t>
      </w:r>
      <w:r>
        <w:rPr>
          <w:i w:val="0"/>
          <w:color w:val="auto"/>
        </w:rPr>
        <w:t xml:space="preserve"> </w:t>
      </w:r>
      <w:r w:rsidRPr="00F85DEC">
        <w:rPr>
          <w:i w:val="0"/>
          <w:color w:val="auto"/>
        </w:rPr>
        <w:t>EventosTech se destaca como uma solução inovadora que promove eficiência e engajamento</w:t>
      </w:r>
      <w:r w:rsidR="00697A7D" w:rsidRPr="006A4889">
        <w:rPr>
          <w:i w:val="0"/>
          <w:color w:val="auto"/>
          <w:lang w:val="pt-PT"/>
        </w:rPr>
        <w:t>.</w:t>
      </w:r>
    </w:p>
    <w:p w14:paraId="74EE2794" w14:textId="77777777"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6F715DD6" w14:textId="2DA484F4" w:rsidR="00BF5C3B" w:rsidRPr="006A4889" w:rsidRDefault="00F85DEC" w:rsidP="008535C4">
      <w:pPr>
        <w:pStyle w:val="Instruo"/>
        <w:rPr>
          <w:i w:val="0"/>
          <w:color w:val="auto"/>
          <w:lang w:val="pt-PT"/>
        </w:rPr>
      </w:pPr>
      <w:r w:rsidRPr="00F85DEC">
        <w:rPr>
          <w:i w:val="0"/>
          <w:color w:val="auto"/>
        </w:rPr>
        <w:t xml:space="preserve">O objetivo da </w:t>
      </w:r>
      <w:r w:rsidRPr="00F85DEC">
        <w:rPr>
          <w:i w:val="0"/>
          <w:color w:val="auto"/>
        </w:rPr>
        <w:t>EventosTech</w:t>
      </w:r>
      <w:r w:rsidRPr="00F85DEC">
        <w:rPr>
          <w:i w:val="0"/>
          <w:color w:val="auto"/>
        </w:rPr>
        <w:t xml:space="preserve"> é desenvolver um sistema intuitivo, responsivo e de alto desempenho que atenda aos requisitos de usabilidade e acessibilidade, visando automatizar os processos de criação, controle de participação e gestão de eventos organizacionais.</w:t>
      </w:r>
    </w:p>
    <w:p w14:paraId="6B29CB5B" w14:textId="77777777"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3D6B6290" w14:textId="77777777" w:rsidR="008949E2" w:rsidRPr="008949E2" w:rsidRDefault="008949E2" w:rsidP="00152A9F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Não se aplica.</w:t>
      </w:r>
    </w:p>
    <w:p w14:paraId="5BB0F591" w14:textId="77777777" w:rsidR="00152A9F" w:rsidRDefault="00152A9F" w:rsidP="00152A9F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2EC9B1EA" w14:textId="77777777" w:rsidR="0091283D" w:rsidRDefault="00392C36" w:rsidP="0091283D">
      <w:pPr>
        <w:rPr>
          <w:lang w:val="pt-PT"/>
        </w:rPr>
      </w:pPr>
      <w:hyperlink r:id="rId10" w:history="1">
        <w:r w:rsidRPr="003A6BD1">
          <w:rPr>
            <w:rStyle w:val="Hyperlink"/>
            <w:lang w:val="pt-PT"/>
          </w:rPr>
          <w:t>https://checkin.serpro.gov.br/</w:t>
        </w:r>
      </w:hyperlink>
      <w:r>
        <w:rPr>
          <w:lang w:val="pt-PT"/>
        </w:rPr>
        <w:t xml:space="preserve"> (software de gestão de eventos)</w:t>
      </w:r>
    </w:p>
    <w:p w14:paraId="0ABB299D" w14:textId="77777777" w:rsidR="006A4889" w:rsidRDefault="00392C36" w:rsidP="005076A9">
      <w:pPr>
        <w:rPr>
          <w:lang w:val="pt-PT"/>
        </w:rPr>
      </w:pPr>
      <w:hyperlink r:id="rId11" w:history="1">
        <w:r w:rsidRPr="003A6BD1">
          <w:rPr>
            <w:rStyle w:val="Hyperlink"/>
            <w:lang w:val="pt-PT"/>
          </w:rPr>
          <w:t>https://www.eventool.com/pt/</w:t>
        </w:r>
      </w:hyperlink>
      <w:r>
        <w:rPr>
          <w:lang w:val="pt-PT"/>
        </w:rPr>
        <w:t xml:space="preserve"> (aplicativo governamental voltado para organização de eventos)</w:t>
      </w:r>
    </w:p>
    <w:p w14:paraId="49382A13" w14:textId="77777777" w:rsidR="00392C36" w:rsidRDefault="00392C36" w:rsidP="0091283D">
      <w:pPr>
        <w:rPr>
          <w:lang w:val="pt-PT"/>
        </w:rPr>
      </w:pPr>
    </w:p>
    <w:p w14:paraId="0AB30408" w14:textId="77777777" w:rsidR="0091283D" w:rsidRPr="0091283D" w:rsidRDefault="0091283D" w:rsidP="0091283D">
      <w:pPr>
        <w:rPr>
          <w:lang w:val="pt-PT"/>
        </w:rPr>
      </w:pPr>
    </w:p>
    <w:p w14:paraId="10AE5451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2"/>
          <w:footerReference w:type="first" r:id="rId13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0AE55DC1" w14:textId="77777777" w:rsidR="00CA1C0D" w:rsidRDefault="00E14F8E">
      <w:pPr>
        <w:pStyle w:val="Ttulo1"/>
      </w:pPr>
      <w:bookmarkStart w:id="18" w:name="_Toc41559914"/>
      <w:r>
        <w:lastRenderedPageBreak/>
        <w:t>Problema</w:t>
      </w:r>
      <w:bookmarkEnd w:id="18"/>
    </w:p>
    <w:p w14:paraId="1C4A5CAE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87"/>
        <w:gridCol w:w="2122"/>
        <w:gridCol w:w="3846"/>
        <w:gridCol w:w="5573"/>
      </w:tblGrid>
      <w:tr w:rsidR="00480DDC" w:rsidRPr="0091283D" w14:paraId="05BBD254" w14:textId="77777777" w:rsidTr="00BD0985">
        <w:tc>
          <w:tcPr>
            <w:tcW w:w="3587" w:type="dxa"/>
            <w:shd w:val="pct5" w:color="auto" w:fill="auto"/>
          </w:tcPr>
          <w:p w14:paraId="6BD22F16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2" w:type="dxa"/>
            <w:shd w:val="pct5" w:color="auto" w:fill="auto"/>
          </w:tcPr>
          <w:p w14:paraId="796561D0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46" w:type="dxa"/>
            <w:shd w:val="pct5" w:color="auto" w:fill="auto"/>
          </w:tcPr>
          <w:p w14:paraId="41666E76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73" w:type="dxa"/>
            <w:shd w:val="pct5" w:color="auto" w:fill="auto"/>
          </w:tcPr>
          <w:p w14:paraId="11A86F20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077B17B8" w14:textId="77777777" w:rsidTr="00BD0985">
        <w:tc>
          <w:tcPr>
            <w:tcW w:w="3587" w:type="dxa"/>
          </w:tcPr>
          <w:p w14:paraId="1180A0BB" w14:textId="77777777" w:rsidR="00C72D4A" w:rsidRPr="00C72D4A" w:rsidRDefault="00C72D4A" w:rsidP="00480DD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Registro de eventos feitos manualmente, dificultando gerenciamento rápido e conciso.</w:t>
            </w:r>
          </w:p>
          <w:p w14:paraId="0EA2F2F7" w14:textId="77777777" w:rsidR="00184C3A" w:rsidRDefault="00184C3A" w:rsidP="00480DDC">
            <w:pPr>
              <w:pStyle w:val="Instruo"/>
            </w:pPr>
          </w:p>
        </w:tc>
        <w:tc>
          <w:tcPr>
            <w:tcW w:w="2122" w:type="dxa"/>
          </w:tcPr>
          <w:p w14:paraId="1C4F96B8" w14:textId="77777777" w:rsidR="00C72D4A" w:rsidRDefault="00C72D4A" w:rsidP="00C72D4A">
            <w:pPr>
              <w:pStyle w:val="Instruo"/>
              <w:numPr>
                <w:ilvl w:val="0"/>
                <w:numId w:val="11"/>
              </w:numPr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Funcionários</w:t>
            </w:r>
          </w:p>
          <w:p w14:paraId="3455D208" w14:textId="77777777" w:rsidR="0006267F" w:rsidRPr="0006267F" w:rsidRDefault="00AE6A56" w:rsidP="0006267F">
            <w:pPr>
              <w:pStyle w:val="PargrafodaLista"/>
              <w:numPr>
                <w:ilvl w:val="0"/>
                <w:numId w:val="11"/>
              </w:numPr>
            </w:pPr>
            <w:r>
              <w:t>Usuários</w:t>
            </w:r>
          </w:p>
          <w:p w14:paraId="5B6757CB" w14:textId="77777777" w:rsidR="00184C3A" w:rsidRDefault="00184C3A" w:rsidP="001E24F9">
            <w:pPr>
              <w:jc w:val="left"/>
            </w:pPr>
          </w:p>
        </w:tc>
        <w:tc>
          <w:tcPr>
            <w:tcW w:w="3846" w:type="dxa"/>
          </w:tcPr>
          <w:p w14:paraId="269FED40" w14:textId="77777777" w:rsidR="00C72D4A" w:rsidRDefault="00C72D4A" w:rsidP="00C72D4A">
            <w:pPr>
              <w:pStyle w:val="Instruo"/>
              <w:numPr>
                <w:ilvl w:val="0"/>
                <w:numId w:val="12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Atraso em pesquisa e gerenciamento de eventos existentes</w:t>
            </w:r>
          </w:p>
          <w:p w14:paraId="605D764E" w14:textId="77777777" w:rsidR="00C72D4A" w:rsidRDefault="00C72D4A" w:rsidP="00C72D4A">
            <w:pPr>
              <w:pStyle w:val="PargrafodaLista"/>
              <w:numPr>
                <w:ilvl w:val="0"/>
                <w:numId w:val="12"/>
              </w:numPr>
            </w:pPr>
            <w:r>
              <w:t>Atraso de resposta para clientes</w:t>
            </w:r>
          </w:p>
          <w:p w14:paraId="7C90882A" w14:textId="77777777" w:rsidR="00C72D4A" w:rsidRPr="00C72D4A" w:rsidRDefault="00C72D4A" w:rsidP="00C72D4A">
            <w:pPr>
              <w:pStyle w:val="PargrafodaLista"/>
              <w:numPr>
                <w:ilvl w:val="0"/>
                <w:numId w:val="12"/>
              </w:numPr>
            </w:pPr>
            <w:r>
              <w:t>Falt</w:t>
            </w:r>
            <w:r w:rsidR="001E24F9">
              <w:t>a de um repasse de informações eficaz</w:t>
            </w:r>
            <w:r>
              <w:t>.</w:t>
            </w:r>
          </w:p>
          <w:p w14:paraId="4FC4C0CC" w14:textId="77777777" w:rsidR="00184C3A" w:rsidRDefault="00184C3A" w:rsidP="00C72D4A">
            <w:pPr>
              <w:pStyle w:val="Instruo"/>
              <w:ind w:left="360"/>
            </w:pPr>
          </w:p>
        </w:tc>
        <w:tc>
          <w:tcPr>
            <w:tcW w:w="5573" w:type="dxa"/>
          </w:tcPr>
          <w:p w14:paraId="4A253098" w14:textId="77777777" w:rsidR="00C72D4A" w:rsidRDefault="00C72D4A" w:rsidP="003F19F0">
            <w:pPr>
              <w:pStyle w:val="Instruo"/>
              <w:numPr>
                <w:ilvl w:val="0"/>
                <w:numId w:val="12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Como </w:t>
            </w:r>
            <w:r w:rsidR="0006267F">
              <w:rPr>
                <w:i w:val="0"/>
                <w:color w:val="auto"/>
                <w:lang w:val="pt-PT"/>
              </w:rPr>
              <w:t>funcionário</w:t>
            </w:r>
            <w:r w:rsidR="003F19F0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>quero ver e editar</w:t>
            </w:r>
            <w:r w:rsidR="003F19F0">
              <w:rPr>
                <w:i w:val="0"/>
                <w:color w:val="auto"/>
                <w:lang w:val="pt-PT"/>
              </w:rPr>
              <w:t>, adicionar e excluir</w:t>
            </w:r>
            <w:r>
              <w:rPr>
                <w:i w:val="0"/>
                <w:color w:val="auto"/>
                <w:lang w:val="pt-PT"/>
              </w:rPr>
              <w:t xml:space="preserve"> os eventos existentes para que eu consiga organizar os eventos.</w:t>
            </w:r>
          </w:p>
          <w:p w14:paraId="0FC612EF" w14:textId="77777777" w:rsidR="00C72D4A" w:rsidRPr="003F19F0" w:rsidRDefault="00C72D4A" w:rsidP="003F19F0">
            <w:pPr>
              <w:pStyle w:val="PargrafodaLista"/>
              <w:numPr>
                <w:ilvl w:val="0"/>
                <w:numId w:val="12"/>
              </w:numPr>
              <w:rPr>
                <w:lang w:val="pt-PT"/>
              </w:rPr>
            </w:pPr>
            <w:r w:rsidRPr="003F19F0">
              <w:rPr>
                <w:lang w:val="pt-PT"/>
              </w:rPr>
              <w:t xml:space="preserve">Como funcionário quero visualizar </w:t>
            </w:r>
            <w:r w:rsidR="0006267F">
              <w:rPr>
                <w:lang w:val="pt-PT"/>
              </w:rPr>
              <w:t>os detalhes</w:t>
            </w:r>
            <w:r w:rsidRPr="003F19F0">
              <w:rPr>
                <w:lang w:val="pt-PT"/>
              </w:rPr>
              <w:t xml:space="preserve"> dos eventos para </w:t>
            </w:r>
            <w:r w:rsidR="0006267F">
              <w:rPr>
                <w:lang w:val="pt-PT"/>
              </w:rPr>
              <w:t xml:space="preserve">lidar com as informações </w:t>
            </w:r>
            <w:r w:rsidRPr="003F19F0">
              <w:rPr>
                <w:lang w:val="pt-PT"/>
              </w:rPr>
              <w:t>de forma mais rápida e precisa.</w:t>
            </w:r>
          </w:p>
          <w:p w14:paraId="3CD11AE3" w14:textId="77777777" w:rsidR="003F19F0" w:rsidRDefault="0006267F" w:rsidP="003F19F0">
            <w:pPr>
              <w:pStyle w:val="PargrafodaLista"/>
              <w:numPr>
                <w:ilvl w:val="0"/>
                <w:numId w:val="12"/>
              </w:numPr>
              <w:rPr>
                <w:lang w:val="pt-PT"/>
              </w:rPr>
            </w:pPr>
            <w:r>
              <w:rPr>
                <w:lang w:val="pt-PT"/>
              </w:rPr>
              <w:t>Como usuário quero me cadastrar no eventos para que eu consiga participar das programações.</w:t>
            </w:r>
          </w:p>
          <w:p w14:paraId="3D015BEB" w14:textId="77777777" w:rsidR="003F19F0" w:rsidRPr="003F19F0" w:rsidRDefault="003F19F0" w:rsidP="003F19F0">
            <w:pPr>
              <w:pStyle w:val="PargrafodaLista"/>
              <w:rPr>
                <w:lang w:val="pt-PT"/>
              </w:rPr>
            </w:pPr>
          </w:p>
          <w:p w14:paraId="78301DF6" w14:textId="77777777" w:rsidR="003F19F0" w:rsidRDefault="00C72D4A" w:rsidP="003F19F0">
            <w:pPr>
              <w:pStyle w:val="Instruo"/>
            </w:pPr>
            <w:r>
              <w:rPr>
                <w:lang w:val="pt-PT"/>
              </w:rPr>
              <w:t xml:space="preserve"> </w:t>
            </w:r>
          </w:p>
          <w:p w14:paraId="68FA4D2B" w14:textId="77777777" w:rsidR="00E26429" w:rsidRDefault="00E26429" w:rsidP="00E26429">
            <w:pPr>
              <w:pStyle w:val="Instruo"/>
            </w:pPr>
          </w:p>
          <w:p w14:paraId="656F4C8D" w14:textId="77777777" w:rsidR="00480DDC" w:rsidRPr="00480DDC" w:rsidRDefault="00480DDC" w:rsidP="00480DDC"/>
          <w:p w14:paraId="79D8A692" w14:textId="77777777" w:rsidR="00184C3A" w:rsidRDefault="00184C3A" w:rsidP="00184C3A"/>
        </w:tc>
      </w:tr>
    </w:tbl>
    <w:p w14:paraId="184997E2" w14:textId="77777777" w:rsidR="00D77A69" w:rsidRDefault="00D77A69" w:rsidP="00D77A69">
      <w:pPr>
        <w:rPr>
          <w:lang w:val="pt-PT"/>
        </w:rPr>
      </w:pPr>
    </w:p>
    <w:p w14:paraId="5A5468C1" w14:textId="77777777" w:rsidR="00DA2E88" w:rsidRDefault="00DA2E88" w:rsidP="00D77A69">
      <w:pPr>
        <w:rPr>
          <w:lang w:val="pt-PT"/>
        </w:rPr>
      </w:pPr>
    </w:p>
    <w:p w14:paraId="7343A208" w14:textId="77777777" w:rsidR="00DA2E88" w:rsidRPr="0091283D" w:rsidRDefault="00DA2E88" w:rsidP="00DA2E88">
      <w:pPr>
        <w:rPr>
          <w:lang w:val="pt-PT"/>
        </w:rPr>
      </w:pPr>
    </w:p>
    <w:p w14:paraId="04ABF8A8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4"/>
          <w:footerReference w:type="first" r:id="rId15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546F004C" w14:textId="77777777" w:rsidR="00DA2E88" w:rsidRDefault="00DA2E88" w:rsidP="00D77A69">
      <w:pPr>
        <w:rPr>
          <w:lang w:val="pt-PT"/>
        </w:rPr>
      </w:pPr>
    </w:p>
    <w:p w14:paraId="416B5773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8"/>
        <w:gridCol w:w="4098"/>
      </w:tblGrid>
      <w:tr w:rsidR="00BD0985" w:rsidRPr="0091283D" w14:paraId="6780FD34" w14:textId="77777777" w:rsidTr="00DA2E88">
        <w:tc>
          <w:tcPr>
            <w:tcW w:w="0" w:type="auto"/>
            <w:shd w:val="pct5" w:color="auto" w:fill="auto"/>
          </w:tcPr>
          <w:p w14:paraId="4E06A993" w14:textId="77777777" w:rsidR="00BD0985" w:rsidRDefault="00BD0985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70A43B39" w14:textId="77777777" w:rsidR="00BD0985" w:rsidRDefault="00BD0985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BD0985" w14:paraId="64DCC4F6" w14:textId="77777777" w:rsidTr="00DA2E88">
        <w:tc>
          <w:tcPr>
            <w:tcW w:w="0" w:type="auto"/>
          </w:tcPr>
          <w:p w14:paraId="5A7EABB3" w14:textId="77777777" w:rsidR="00BD0985" w:rsidRPr="00330A45" w:rsidRDefault="007B5D07" w:rsidP="0052369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Funcionário</w:t>
            </w:r>
          </w:p>
          <w:p w14:paraId="488DDCE0" w14:textId="77777777" w:rsidR="00BD0985" w:rsidRDefault="00BD0985" w:rsidP="0091283D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055F57F8" w14:textId="77777777" w:rsidR="00BD0985" w:rsidRPr="00330A45" w:rsidRDefault="007B5D07" w:rsidP="0052369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Determinar e</w:t>
            </w:r>
            <w:r w:rsidR="00BD0985">
              <w:rPr>
                <w:i w:val="0"/>
                <w:color w:val="auto"/>
                <w:lang w:val="pt-PT"/>
              </w:rPr>
              <w:t xml:space="preserve"> gerenciar eventos.</w:t>
            </w:r>
          </w:p>
          <w:p w14:paraId="35BE695C" w14:textId="77777777" w:rsidR="00BD0985" w:rsidRDefault="00BD0985" w:rsidP="0091283D">
            <w:pPr>
              <w:pStyle w:val="Instruo"/>
              <w:rPr>
                <w:lang w:val="pt-PT"/>
              </w:rPr>
            </w:pPr>
          </w:p>
        </w:tc>
      </w:tr>
      <w:tr w:rsidR="00BD0985" w14:paraId="0FC90F3A" w14:textId="77777777" w:rsidTr="00DA2E88">
        <w:tc>
          <w:tcPr>
            <w:tcW w:w="0" w:type="auto"/>
          </w:tcPr>
          <w:p w14:paraId="047D09B5" w14:textId="77777777" w:rsidR="00BD0985" w:rsidRPr="00330A45" w:rsidRDefault="007B5D07" w:rsidP="0052369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Usuário</w:t>
            </w:r>
          </w:p>
          <w:p w14:paraId="4BEA0D4A" w14:textId="77777777" w:rsidR="00BD0985" w:rsidRDefault="00BD0985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6D0CB3FC" w14:textId="77777777" w:rsidR="00BD0985" w:rsidRPr="00330A45" w:rsidRDefault="007B5D07" w:rsidP="0091283D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Realizar o cadastro e participar dos eventos</w:t>
            </w:r>
            <w:r w:rsidR="00AE6A56">
              <w:rPr>
                <w:i w:val="0"/>
                <w:color w:val="auto"/>
                <w:lang w:val="pt-PT"/>
              </w:rPr>
              <w:t>.</w:t>
            </w:r>
          </w:p>
          <w:p w14:paraId="1B61BE2A" w14:textId="77777777" w:rsidR="00BD0985" w:rsidRDefault="00BD0985" w:rsidP="0091283D">
            <w:pPr>
              <w:pStyle w:val="Instruo"/>
              <w:rPr>
                <w:lang w:val="pt-PT"/>
              </w:rPr>
            </w:pPr>
          </w:p>
        </w:tc>
      </w:tr>
    </w:tbl>
    <w:p w14:paraId="2F59DFDD" w14:textId="77777777" w:rsidR="0037618A" w:rsidRDefault="0037618A" w:rsidP="0037618A">
      <w:pPr>
        <w:rPr>
          <w:lang w:val="pt-PT"/>
        </w:rPr>
      </w:pPr>
    </w:p>
    <w:p w14:paraId="25EDF92E" w14:textId="77777777" w:rsidR="00CA1C0D" w:rsidRDefault="00E14F8E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14:paraId="357D0FA9" w14:textId="5A413BD8" w:rsidR="00B61A1F" w:rsidRPr="005076A9" w:rsidRDefault="0088289B" w:rsidP="00B61A1F">
      <w:pPr>
        <w:pStyle w:val="Instruo"/>
        <w:numPr>
          <w:ilvl w:val="0"/>
          <w:numId w:val="13"/>
        </w:numPr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Deve </w:t>
      </w:r>
      <w:r w:rsidR="00BD0985">
        <w:rPr>
          <w:i w:val="0"/>
          <w:color w:val="auto"/>
          <w:lang w:val="pt-PT"/>
        </w:rPr>
        <w:t>utilizar</w:t>
      </w:r>
      <w:r>
        <w:rPr>
          <w:i w:val="0"/>
          <w:color w:val="auto"/>
          <w:lang w:val="pt-PT"/>
        </w:rPr>
        <w:t xml:space="preserve"> a linguagem </w:t>
      </w:r>
      <w:r w:rsidR="00697A7D">
        <w:rPr>
          <w:i w:val="0"/>
          <w:color w:val="auto"/>
          <w:lang w:val="pt-PT"/>
        </w:rPr>
        <w:t>de</w:t>
      </w:r>
      <w:r>
        <w:rPr>
          <w:i w:val="0"/>
          <w:color w:val="auto"/>
          <w:lang w:val="pt-PT"/>
        </w:rPr>
        <w:t xml:space="preserve"> programação Java</w:t>
      </w:r>
      <w:r w:rsidR="005076A9">
        <w:rPr>
          <w:i w:val="0"/>
          <w:color w:val="auto"/>
          <w:lang w:val="pt-PT"/>
        </w:rPr>
        <w:t xml:space="preserve"> </w:t>
      </w:r>
    </w:p>
    <w:p w14:paraId="19CE97D8" w14:textId="77777777" w:rsidR="0088289B" w:rsidRDefault="0088289B" w:rsidP="0088289B">
      <w:pPr>
        <w:pStyle w:val="PargrafodaLista"/>
        <w:numPr>
          <w:ilvl w:val="0"/>
          <w:numId w:val="13"/>
        </w:numPr>
        <w:rPr>
          <w:lang w:val="pt-PT"/>
        </w:rPr>
      </w:pPr>
      <w:r w:rsidRPr="0088289B">
        <w:rPr>
          <w:lang w:val="pt-PT"/>
        </w:rPr>
        <w:t xml:space="preserve">Deve ser entregue até </w:t>
      </w:r>
      <w:r w:rsidR="005076A9">
        <w:rPr>
          <w:color w:val="auto"/>
          <w:lang w:val="pt-PT"/>
        </w:rPr>
        <w:t>dezembro</w:t>
      </w:r>
      <w:r w:rsidRPr="00B61A1F">
        <w:rPr>
          <w:color w:val="FF0000"/>
          <w:lang w:val="pt-PT"/>
        </w:rPr>
        <w:t xml:space="preserve"> </w:t>
      </w:r>
      <w:r w:rsidRPr="0088289B">
        <w:rPr>
          <w:lang w:val="pt-PT"/>
        </w:rPr>
        <w:t>de 2025</w:t>
      </w:r>
    </w:p>
    <w:p w14:paraId="25A3FDF5" w14:textId="77777777" w:rsidR="007B7D37" w:rsidRDefault="007B7D37" w:rsidP="007B7D37">
      <w:pPr>
        <w:pStyle w:val="Ttulo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1F52543B" w14:textId="77777777" w:rsidR="001E4E40" w:rsidRDefault="00A06A99" w:rsidP="00A06A99">
      <w:pPr>
        <w:pStyle w:val="Instruo"/>
        <w:numPr>
          <w:ilvl w:val="0"/>
          <w:numId w:val="14"/>
        </w:numPr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Cumprimento de prazos </w:t>
      </w:r>
      <w:r w:rsidR="00BD0985">
        <w:rPr>
          <w:i w:val="0"/>
          <w:color w:val="auto"/>
          <w:lang w:val="pt-PT"/>
        </w:rPr>
        <w:t>por conta do</w:t>
      </w:r>
      <w:r>
        <w:rPr>
          <w:i w:val="0"/>
          <w:color w:val="auto"/>
          <w:lang w:val="pt-PT"/>
        </w:rPr>
        <w:t xml:space="preserve"> tempo disponiblizado para desevolvimento;</w:t>
      </w:r>
    </w:p>
    <w:p w14:paraId="34762610" w14:textId="77777777" w:rsidR="00A06A99" w:rsidRPr="00A06A99" w:rsidRDefault="00A06A99" w:rsidP="00A06A99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Indisponibilidade dos usuários para fornecimeto e validação dos requisitos;</w:t>
      </w:r>
    </w:p>
    <w:p w14:paraId="339F0A5B" w14:textId="77777777" w:rsidR="00CA1C0D" w:rsidRDefault="00E14F8E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14:paraId="775D1707" w14:textId="77777777" w:rsidR="00A06A99" w:rsidRPr="00A06A99" w:rsidRDefault="00A06A99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Não se aplica.</w:t>
      </w:r>
    </w:p>
    <w:sectPr w:rsidR="00A06A99" w:rsidRPr="00A06A99" w:rsidSect="00DA2E88">
      <w:headerReference w:type="default" r:id="rId16"/>
      <w:footerReference w:type="default" r:id="rId17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056AD" w14:textId="77777777" w:rsidR="00B85E6C" w:rsidRDefault="00B85E6C">
      <w:r>
        <w:separator/>
      </w:r>
    </w:p>
  </w:endnote>
  <w:endnote w:type="continuationSeparator" w:id="0">
    <w:p w14:paraId="4B33116F" w14:textId="77777777" w:rsidR="00B85E6C" w:rsidRDefault="00B8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FDCEB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35A15F16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C3AE6BB" w14:textId="77777777" w:rsidR="006A25C4" w:rsidRDefault="006A25C4">
          <w:pPr>
            <w:pStyle w:val="Rodap"/>
          </w:pPr>
          <w:r>
            <w:t>Politec Ltda.</w:t>
          </w:r>
        </w:p>
        <w:p w14:paraId="5AB27916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BDC2314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73A60D4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6219F8">
            <w:fldChar w:fldCharType="begin"/>
          </w:r>
          <w:r w:rsidR="006219F8">
            <w:instrText xml:space="preserve"> NUMPAGES </w:instrText>
          </w:r>
          <w:r w:rsidR="006219F8">
            <w:fldChar w:fldCharType="separate"/>
          </w:r>
          <w:r w:rsidR="00BF5C3B">
            <w:rPr>
              <w:noProof/>
            </w:rPr>
            <w:t>2</w:t>
          </w:r>
          <w:r w:rsidR="006219F8">
            <w:rPr>
              <w:noProof/>
            </w:rPr>
            <w:fldChar w:fldCharType="end"/>
          </w:r>
        </w:p>
      </w:tc>
    </w:tr>
  </w:tbl>
  <w:p w14:paraId="0AC9A011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9A409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7B0F0026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946C90F" w14:textId="77777777" w:rsidR="00152A9F" w:rsidRDefault="00152A9F">
          <w:pPr>
            <w:pStyle w:val="Rodap"/>
          </w:pPr>
          <w:r>
            <w:t>Politec Ltda.</w:t>
          </w:r>
        </w:p>
        <w:p w14:paraId="4B9C0B7B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C714F04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1F1246B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6219F8">
            <w:fldChar w:fldCharType="begin"/>
          </w:r>
          <w:r w:rsidR="006219F8">
            <w:instrText xml:space="preserve"> NUMPAGES </w:instrText>
          </w:r>
          <w:r w:rsidR="006219F8">
            <w:fldChar w:fldCharType="separate"/>
          </w:r>
          <w:r w:rsidR="00BF5C3B">
            <w:rPr>
              <w:noProof/>
            </w:rPr>
            <w:t>2</w:t>
          </w:r>
          <w:r w:rsidR="006219F8">
            <w:rPr>
              <w:noProof/>
            </w:rPr>
            <w:fldChar w:fldCharType="end"/>
          </w:r>
        </w:p>
      </w:tc>
    </w:tr>
  </w:tbl>
  <w:p w14:paraId="0985A57F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A56F6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169401F1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3B70EE8" w14:textId="77777777" w:rsidR="00DA2E88" w:rsidRDefault="00DA2E88">
          <w:pPr>
            <w:pStyle w:val="Rodap"/>
          </w:pPr>
          <w:r>
            <w:t>Politec Ltda.</w:t>
          </w:r>
        </w:p>
        <w:p w14:paraId="10C3B7B8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F6BD4BA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6CCB6F8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6219F8">
            <w:fldChar w:fldCharType="begin"/>
          </w:r>
          <w:r w:rsidR="006219F8">
            <w:instrText xml:space="preserve"> NUMPAGES </w:instrText>
          </w:r>
          <w:r w:rsidR="006219F8">
            <w:fldChar w:fldCharType="separate"/>
          </w:r>
          <w:r w:rsidR="00BF5C3B">
            <w:rPr>
              <w:noProof/>
            </w:rPr>
            <w:t>2</w:t>
          </w:r>
          <w:r w:rsidR="006219F8">
            <w:rPr>
              <w:noProof/>
            </w:rPr>
            <w:fldChar w:fldCharType="end"/>
          </w:r>
        </w:p>
      </w:tc>
    </w:tr>
  </w:tbl>
  <w:p w14:paraId="471B36B8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BC219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0CEDAD26" w14:textId="77777777">
      <w:trPr>
        <w:cantSplit/>
      </w:trPr>
      <w:sdt>
        <w:sdtPr>
          <w:alias w:val="Gestor"/>
          <w:tag w:val=""/>
          <w:id w:val="527769811"/>
          <w:placeholder>
            <w:docPart w:val="6B2901E805574B33B13CE8E9F426AC13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2F82110D" w14:textId="77777777" w:rsidR="00CA1C0D" w:rsidRDefault="0069358C">
              <w:r>
                <w:t>&lt;EvT&gt; - &lt;Eventos Tech&gt;</w:t>
              </w:r>
            </w:p>
          </w:tc>
        </w:sdtContent>
      </w:sdt>
      <w:tc>
        <w:tcPr>
          <w:tcW w:w="1440" w:type="dxa"/>
          <w:vAlign w:val="center"/>
        </w:tcPr>
        <w:p w14:paraId="2BD4DCA4" w14:textId="77777777" w:rsidR="00CA1C0D" w:rsidRDefault="00CA1C0D"/>
      </w:tc>
      <w:sdt>
        <w:sdtPr>
          <w:rPr>
            <w:lang w:val="pt-PT"/>
          </w:rPr>
          <w:alias w:val="Assunto"/>
          <w:tag w:val=""/>
          <w:id w:val="-1988613125"/>
          <w:placeholder>
            <w:docPart w:val="15EE7870EE074E7F878BFF400CC6089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14:paraId="20214CE8" w14:textId="77777777" w:rsidR="00CA1C0D" w:rsidRPr="00F22AD8" w:rsidRDefault="006A4889">
              <w:pPr>
                <w:rPr>
                  <w:lang w:val="pt-PT"/>
                </w:rPr>
              </w:pPr>
              <w:r>
                <w:t>Versão &lt;1.2&gt;</w:t>
              </w:r>
            </w:p>
          </w:tc>
        </w:sdtContent>
      </w:sdt>
      <w:tc>
        <w:tcPr>
          <w:tcW w:w="1610" w:type="dxa"/>
          <w:vAlign w:val="center"/>
        </w:tcPr>
        <w:p w14:paraId="38902524" w14:textId="77777777"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4575F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6219F8">
            <w:fldChar w:fldCharType="begin"/>
          </w:r>
          <w:r w:rsidR="006219F8">
            <w:instrText xml:space="preserve"> NUMPAGES </w:instrText>
          </w:r>
          <w:r w:rsidR="006219F8">
            <w:fldChar w:fldCharType="separate"/>
          </w:r>
          <w:r w:rsidR="00F4575F">
            <w:rPr>
              <w:noProof/>
            </w:rPr>
            <w:t>6</w:t>
          </w:r>
          <w:r w:rsidR="006219F8">
            <w:rPr>
              <w:noProof/>
            </w:rPr>
            <w:fldChar w:fldCharType="end"/>
          </w:r>
        </w:p>
      </w:tc>
    </w:tr>
  </w:tbl>
  <w:p w14:paraId="151840D5" w14:textId="77777777" w:rsidR="00CA1C0D" w:rsidRDefault="006A25C4" w:rsidP="006A25C4">
    <w:pPr>
      <w:jc w:val="right"/>
    </w:pPr>
    <w:r>
      <w:t xml:space="preserve">vs: </w:t>
    </w:r>
    <w:fldSimple w:instr=" DOCPROPERTY  &quot;Versão Modelo&quot;  \* MERGEFORMAT ">
      <w:r w:rsidR="00BF5C3B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E566D" w14:textId="77777777" w:rsidR="00B85E6C" w:rsidRDefault="00B85E6C">
      <w:r>
        <w:separator/>
      </w:r>
    </w:p>
  </w:footnote>
  <w:footnote w:type="continuationSeparator" w:id="0">
    <w:p w14:paraId="208E3889" w14:textId="77777777" w:rsidR="00B85E6C" w:rsidRDefault="00B85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25FFCED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3F1A6DC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089B0AA3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EF3B1FB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45" w:dyaOrig="690" w14:anchorId="55C959E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5pt;height:34.5pt">
                <v:imagedata r:id="rId1" o:title=""/>
              </v:shape>
              <o:OLEObject Type="Embed" ProgID="Word.Picture.8" ShapeID="_x0000_i1025" DrawAspect="Content" ObjectID="_1820143126" r:id="rId2"/>
            </w:object>
          </w:r>
        </w:p>
      </w:tc>
    </w:tr>
  </w:tbl>
  <w:p w14:paraId="61ADD93A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31131A2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98BF7E7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9B2480A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0782696C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45" w:dyaOrig="690" w14:anchorId="288ABA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2.5pt;height:34.5pt">
                <v:imagedata r:id="rId1" o:title=""/>
              </v:shape>
              <o:OLEObject Type="Embed" ProgID="Word.Picture.8" ShapeID="_x0000_i1026" DrawAspect="Content" ObjectID="_1820143127" r:id="rId2"/>
            </w:object>
          </w:r>
        </w:p>
      </w:tc>
    </w:tr>
  </w:tbl>
  <w:p w14:paraId="44DEC2FA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2184735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DC7B6B3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1B8F3C8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F6CF1C8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45" w:dyaOrig="690" w14:anchorId="6D0F60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2.5pt;height:34.5pt">
                <v:imagedata r:id="rId1" o:title=""/>
              </v:shape>
              <o:OLEObject Type="Embed" ProgID="Word.Picture.8" ShapeID="_x0000_i1027" DrawAspect="Content" ObjectID="_1820143128" r:id="rId2"/>
            </w:object>
          </w:r>
        </w:p>
      </w:tc>
    </w:tr>
  </w:tbl>
  <w:p w14:paraId="714A1A89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73B1708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D47D6B0" w14:textId="77777777" w:rsidR="00CA1C0D" w:rsidRDefault="00E14F8E" w:rsidP="0069358C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</w:t>
          </w:r>
          <w:r w:rsidR="0069358C">
            <w:rPr>
              <w:b/>
              <w:bCs/>
              <w:lang w:val="pt-PT"/>
            </w:rPr>
            <w:t>EvT</w:t>
          </w:r>
          <w:r>
            <w:rPr>
              <w:b/>
              <w:bCs/>
              <w:lang w:val="pt-PT"/>
            </w:rPr>
            <w:t>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ADA84BFEFAA640DA85FE74690193CC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3803F155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0A4E2A17" w14:textId="77777777" w:rsidR="00CA1C0D" w:rsidRDefault="00CA1C0D">
          <w:pPr>
            <w:rPr>
              <w:b/>
            </w:rPr>
          </w:pPr>
        </w:p>
      </w:tc>
    </w:tr>
  </w:tbl>
  <w:p w14:paraId="7936990C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6138F"/>
    <w:multiLevelType w:val="hybridMultilevel"/>
    <w:tmpl w:val="FDFE8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F336A"/>
    <w:multiLevelType w:val="hybridMultilevel"/>
    <w:tmpl w:val="60A65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75C49"/>
    <w:multiLevelType w:val="hybridMultilevel"/>
    <w:tmpl w:val="D218A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40D87"/>
    <w:multiLevelType w:val="hybridMultilevel"/>
    <w:tmpl w:val="95603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312948775">
    <w:abstractNumId w:val="8"/>
  </w:num>
  <w:num w:numId="2" w16cid:durableId="141585757">
    <w:abstractNumId w:val="10"/>
  </w:num>
  <w:num w:numId="3" w16cid:durableId="1445342017">
    <w:abstractNumId w:val="10"/>
  </w:num>
  <w:num w:numId="4" w16cid:durableId="1162424931">
    <w:abstractNumId w:val="10"/>
  </w:num>
  <w:num w:numId="5" w16cid:durableId="785546282">
    <w:abstractNumId w:val="10"/>
  </w:num>
  <w:num w:numId="6" w16cid:durableId="972827509">
    <w:abstractNumId w:val="3"/>
  </w:num>
  <w:num w:numId="7" w16cid:durableId="21639993">
    <w:abstractNumId w:val="1"/>
  </w:num>
  <w:num w:numId="8" w16cid:durableId="1222060727">
    <w:abstractNumId w:val="4"/>
  </w:num>
  <w:num w:numId="9" w16cid:durableId="1020352701">
    <w:abstractNumId w:val="9"/>
  </w:num>
  <w:num w:numId="10" w16cid:durableId="866871985">
    <w:abstractNumId w:val="7"/>
  </w:num>
  <w:num w:numId="11" w16cid:durableId="1073620711">
    <w:abstractNumId w:val="2"/>
  </w:num>
  <w:num w:numId="12" w16cid:durableId="1403092800">
    <w:abstractNumId w:val="0"/>
  </w:num>
  <w:num w:numId="13" w16cid:durableId="1452285945">
    <w:abstractNumId w:val="6"/>
  </w:num>
  <w:num w:numId="14" w16cid:durableId="1712106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C3B"/>
    <w:rsid w:val="000568CE"/>
    <w:rsid w:val="0006267F"/>
    <w:rsid w:val="0006541F"/>
    <w:rsid w:val="000B1595"/>
    <w:rsid w:val="000B65A4"/>
    <w:rsid w:val="000D1C30"/>
    <w:rsid w:val="000E5CBC"/>
    <w:rsid w:val="00134755"/>
    <w:rsid w:val="00152A9F"/>
    <w:rsid w:val="00156BB7"/>
    <w:rsid w:val="00167F63"/>
    <w:rsid w:val="00170C62"/>
    <w:rsid w:val="00175658"/>
    <w:rsid w:val="00184C3A"/>
    <w:rsid w:val="00195780"/>
    <w:rsid w:val="001D270E"/>
    <w:rsid w:val="001E24F9"/>
    <w:rsid w:val="001E4E40"/>
    <w:rsid w:val="001F6675"/>
    <w:rsid w:val="001F7C4D"/>
    <w:rsid w:val="00231751"/>
    <w:rsid w:val="0026272C"/>
    <w:rsid w:val="00271A9A"/>
    <w:rsid w:val="00280DC8"/>
    <w:rsid w:val="002C4CB3"/>
    <w:rsid w:val="00330A45"/>
    <w:rsid w:val="0037618A"/>
    <w:rsid w:val="00392C36"/>
    <w:rsid w:val="003D28E2"/>
    <w:rsid w:val="003F19F0"/>
    <w:rsid w:val="00412ACF"/>
    <w:rsid w:val="00424835"/>
    <w:rsid w:val="004262DA"/>
    <w:rsid w:val="00453D62"/>
    <w:rsid w:val="004555AE"/>
    <w:rsid w:val="00480DDC"/>
    <w:rsid w:val="004A00AC"/>
    <w:rsid w:val="005076A9"/>
    <w:rsid w:val="00524758"/>
    <w:rsid w:val="0054001E"/>
    <w:rsid w:val="00565A26"/>
    <w:rsid w:val="00566771"/>
    <w:rsid w:val="00572868"/>
    <w:rsid w:val="005762B1"/>
    <w:rsid w:val="00577A27"/>
    <w:rsid w:val="00591727"/>
    <w:rsid w:val="005B6E60"/>
    <w:rsid w:val="006219F8"/>
    <w:rsid w:val="0069358C"/>
    <w:rsid w:val="00697A7D"/>
    <w:rsid w:val="006A0C5C"/>
    <w:rsid w:val="006A25C4"/>
    <w:rsid w:val="006A4889"/>
    <w:rsid w:val="006F3CDE"/>
    <w:rsid w:val="006F404D"/>
    <w:rsid w:val="00706369"/>
    <w:rsid w:val="007345DB"/>
    <w:rsid w:val="00754E2E"/>
    <w:rsid w:val="007B5D07"/>
    <w:rsid w:val="007B7D37"/>
    <w:rsid w:val="008535C4"/>
    <w:rsid w:val="008601CF"/>
    <w:rsid w:val="0086425B"/>
    <w:rsid w:val="00866C43"/>
    <w:rsid w:val="00866F97"/>
    <w:rsid w:val="0088289B"/>
    <w:rsid w:val="008949E2"/>
    <w:rsid w:val="008F5C6A"/>
    <w:rsid w:val="0091283D"/>
    <w:rsid w:val="00947D7C"/>
    <w:rsid w:val="0095017F"/>
    <w:rsid w:val="00961122"/>
    <w:rsid w:val="00970EC6"/>
    <w:rsid w:val="0099317F"/>
    <w:rsid w:val="009B1EEF"/>
    <w:rsid w:val="00A06A99"/>
    <w:rsid w:val="00A17A8E"/>
    <w:rsid w:val="00A17C63"/>
    <w:rsid w:val="00A40A69"/>
    <w:rsid w:val="00AE6A56"/>
    <w:rsid w:val="00B31999"/>
    <w:rsid w:val="00B55D20"/>
    <w:rsid w:val="00B562B3"/>
    <w:rsid w:val="00B61A1F"/>
    <w:rsid w:val="00B63F21"/>
    <w:rsid w:val="00B85E6C"/>
    <w:rsid w:val="00B940E5"/>
    <w:rsid w:val="00B973BA"/>
    <w:rsid w:val="00BA55D0"/>
    <w:rsid w:val="00BB1F15"/>
    <w:rsid w:val="00BB7C2C"/>
    <w:rsid w:val="00BD0985"/>
    <w:rsid w:val="00BD3484"/>
    <w:rsid w:val="00BD4D84"/>
    <w:rsid w:val="00BF5C3B"/>
    <w:rsid w:val="00C22D9B"/>
    <w:rsid w:val="00C357FE"/>
    <w:rsid w:val="00C57F62"/>
    <w:rsid w:val="00C72D4A"/>
    <w:rsid w:val="00CA1C0D"/>
    <w:rsid w:val="00CF37F6"/>
    <w:rsid w:val="00D4118D"/>
    <w:rsid w:val="00D675CB"/>
    <w:rsid w:val="00D76C59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C38F3"/>
    <w:rsid w:val="00EE12F5"/>
    <w:rsid w:val="00EE77CB"/>
    <w:rsid w:val="00EF3596"/>
    <w:rsid w:val="00F17D38"/>
    <w:rsid w:val="00F2279B"/>
    <w:rsid w:val="00F22AD8"/>
    <w:rsid w:val="00F4575F"/>
    <w:rsid w:val="00F85DEC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43332C"/>
  <w15:docId w15:val="{7E85D9D2-F5FB-47A9-9800-9323B0A2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7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ventool.com/p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checkin.serpro.gov.br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289EB9537E64BABB3BA711DB38450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4ADF64-7BCF-475E-ACF4-3D18DF745F94}"/>
      </w:docPartPr>
      <w:docPartBody>
        <w:p w:rsidR="005D34C6" w:rsidRDefault="00085551">
          <w:pPr>
            <w:pStyle w:val="D289EB9537E64BABB3BA711DB384507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ADA84BFEFAA640DA85FE74690193CC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CAFD88-612A-4D4D-B102-7EECED22E7B6}"/>
      </w:docPartPr>
      <w:docPartBody>
        <w:p w:rsidR="005D34C6" w:rsidRDefault="00085551">
          <w:pPr>
            <w:pStyle w:val="ADA84BFEFAA640DA85FE74690193CC2E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B2901E805574B33B13CE8E9F426AC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06A7E2-219C-4EF1-ACDE-CA91EE9F4A22}"/>
      </w:docPartPr>
      <w:docPartBody>
        <w:p w:rsidR="005D34C6" w:rsidRDefault="00085551">
          <w:pPr>
            <w:pStyle w:val="6B2901E805574B33B13CE8E9F426AC13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15EE7870EE074E7F878BFF400CC608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8804C2-BA60-4A92-9C87-025BEDCF1C75}"/>
      </w:docPartPr>
      <w:docPartBody>
        <w:p w:rsidR="005D34C6" w:rsidRDefault="00085551">
          <w:pPr>
            <w:pStyle w:val="15EE7870EE074E7F878BFF400CC6089C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51"/>
    <w:rsid w:val="00085551"/>
    <w:rsid w:val="00381F67"/>
    <w:rsid w:val="00453D62"/>
    <w:rsid w:val="004E700C"/>
    <w:rsid w:val="005D34C6"/>
    <w:rsid w:val="00685E3F"/>
    <w:rsid w:val="00700232"/>
    <w:rsid w:val="007345DB"/>
    <w:rsid w:val="00EC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289EB9537E64BABB3BA711DB384507B">
    <w:name w:val="D289EB9537E64BABB3BA711DB384507B"/>
  </w:style>
  <w:style w:type="paragraph" w:customStyle="1" w:styleId="ADA84BFEFAA640DA85FE74690193CC2E">
    <w:name w:val="ADA84BFEFAA640DA85FE74690193CC2E"/>
  </w:style>
  <w:style w:type="paragraph" w:customStyle="1" w:styleId="6B2901E805574B33B13CE8E9F426AC13">
    <w:name w:val="6B2901E805574B33B13CE8E9F426AC13"/>
  </w:style>
  <w:style w:type="paragraph" w:customStyle="1" w:styleId="15EE7870EE074E7F878BFF400CC6089C">
    <w:name w:val="15EE7870EE074E7F878BFF400CC60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BD26E-22E3-4634-99F1-9F8AA417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39</TotalTime>
  <Pages>6</Pages>
  <Words>565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&lt;EvT&gt; - &lt;Eventos Tech&gt;</Manager>
  <Company/>
  <LinksUpToDate>false</LinksUpToDate>
  <CharactersWithSpaces>3614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&lt;1.2&gt;</dc:subject>
  <dc:creator>aluno</dc:creator>
  <cp:lastModifiedBy>Erin Gomes da Silva</cp:lastModifiedBy>
  <cp:revision>5</cp:revision>
  <cp:lastPrinted>2005-05-17T17:30:00Z</cp:lastPrinted>
  <dcterms:created xsi:type="dcterms:W3CDTF">2025-09-02T17:40:00Z</dcterms:created>
  <dcterms:modified xsi:type="dcterms:W3CDTF">2025-09-23T17:32:00Z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