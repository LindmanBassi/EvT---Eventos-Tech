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7125A22" w14:textId="3D418463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EE73FD">
        <w:t>CADASTRAR CONTA</w:t>
      </w:r>
    </w:p>
    <w:p w14:paraId="6618847E" w14:textId="44F5F829" w:rsidR="004B1997" w:rsidRDefault="004B1997" w:rsidP="004B1997">
      <w:pPr>
        <w:pStyle w:val="EPP-Seonivel1"/>
      </w:pPr>
      <w:r>
        <w:t xml:space="preserve">número da </w:t>
      </w:r>
      <w:r w:rsidR="00193844">
        <w:t>HISTÓRIA</w:t>
      </w:r>
      <w:r>
        <w:t xml:space="preserve">: </w:t>
      </w:r>
      <w:r w:rsidR="00EE73FD">
        <w:t xml:space="preserve"> 1*</w:t>
      </w:r>
    </w:p>
    <w:p w14:paraId="559FD42D" w14:textId="4EF827D2" w:rsidR="00AF2C6E" w:rsidRDefault="00AF2C6E" w:rsidP="00AF2C6E">
      <w:pPr>
        <w:pStyle w:val="EPP-Seonivel1"/>
      </w:pPr>
      <w:r>
        <w:t xml:space="preserve">estimativa: </w:t>
      </w:r>
      <w:r w:rsidR="00EE73FD">
        <w:t>20 HRS</w:t>
      </w:r>
    </w:p>
    <w:p w14:paraId="6F9BAC98" w14:textId="0A791F43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193844">
        <w:t>HISTÓRIA</w:t>
      </w:r>
    </w:p>
    <w:p w14:paraId="641844D0" w14:textId="6E41C5ED" w:rsidR="004B1997" w:rsidRPr="00193844" w:rsidRDefault="00EE73FD" w:rsidP="004B1997">
      <w:pPr>
        <w:pStyle w:val="Instruo"/>
        <w:rPr>
          <w:color w:val="000000" w:themeColor="text1"/>
        </w:rPr>
      </w:pPr>
      <w:bookmarkStart w:id="1" w:name="_Toc464633894"/>
      <w:r w:rsidRPr="00193844">
        <w:rPr>
          <w:color w:val="000000" w:themeColor="text1"/>
        </w:rPr>
        <w:t xml:space="preserve">Como um </w:t>
      </w:r>
      <w:r w:rsidRPr="00193844">
        <w:rPr>
          <w:b/>
          <w:bCs/>
          <w:color w:val="000000" w:themeColor="text1"/>
        </w:rPr>
        <w:t xml:space="preserve">usuário do sistema, </w:t>
      </w:r>
      <w:r w:rsidRPr="00193844">
        <w:rPr>
          <w:color w:val="000000" w:themeColor="text1"/>
        </w:rPr>
        <w:t xml:space="preserve">eu quero </w:t>
      </w:r>
      <w:r w:rsidRPr="00193844">
        <w:rPr>
          <w:b/>
          <w:bCs/>
          <w:color w:val="000000" w:themeColor="text1"/>
        </w:rPr>
        <w:t xml:space="preserve">cadastrar uma conta </w:t>
      </w:r>
      <w:r w:rsidRPr="00193844">
        <w:rPr>
          <w:color w:val="000000" w:themeColor="text1"/>
        </w:rPr>
        <w:t xml:space="preserve">de modo que eu possa </w:t>
      </w:r>
      <w:r w:rsidRPr="00193844">
        <w:rPr>
          <w:b/>
          <w:bCs/>
          <w:color w:val="000000" w:themeColor="text1"/>
        </w:rPr>
        <w:t>acessar as funcionalidades do sistema</w:t>
      </w:r>
      <w:r w:rsidR="004B1997" w:rsidRPr="00193844">
        <w:rPr>
          <w:color w:val="000000" w:themeColor="text1"/>
        </w:rPr>
        <w:t xml:space="preserve">" </w:t>
      </w:r>
    </w:p>
    <w:p w14:paraId="59EDD47D" w14:textId="21CF0CD3" w:rsidR="004B1997" w:rsidRPr="00EE73FD" w:rsidRDefault="004B1997" w:rsidP="004B1997">
      <w:pPr>
        <w:pStyle w:val="Instruo"/>
        <w:rPr>
          <w:lang w:val="pt-PT"/>
        </w:rPr>
      </w:pPr>
    </w:p>
    <w:p w14:paraId="4294133F" w14:textId="7B61AA8E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45B32A88" w14:textId="4C54C72A" w:rsidR="00016CF6" w:rsidRPr="00193844" w:rsidRDefault="00016CF6" w:rsidP="00016CF6">
      <w:pPr>
        <w:pStyle w:val="EPP-Cabealho"/>
        <w:jc w:val="left"/>
        <w:rPr>
          <w:lang w:val="pt-BR"/>
        </w:rPr>
      </w:pPr>
      <w:r w:rsidRPr="00016CF6">
        <w:rPr>
          <w:b/>
        </w:rPr>
        <w:t>Pré-condição</w:t>
      </w:r>
      <w:r>
        <w:t xml:space="preserve">: </w:t>
      </w:r>
      <w:r w:rsidR="00193844" w:rsidRPr="00193844">
        <w:rPr>
          <w:lang w:val="pt-BR"/>
        </w:rPr>
        <w:t xml:space="preserve">O usuário ainda </w:t>
      </w:r>
      <w:r w:rsidR="00193844" w:rsidRPr="00193844">
        <w:rPr>
          <w:b/>
          <w:bCs/>
          <w:lang w:val="pt-BR"/>
        </w:rPr>
        <w:t>não deve estar autenticado</w:t>
      </w:r>
      <w:r w:rsidR="00193844" w:rsidRPr="00193844">
        <w:rPr>
          <w:lang w:val="pt-BR"/>
        </w:rPr>
        <w:t xml:space="preserve"> (não pode estar logado, pois está criando a conta)</w:t>
      </w:r>
      <w:r w:rsidR="00193844">
        <w:rPr>
          <w:lang w:val="pt-BR"/>
        </w:rPr>
        <w:t>.</w:t>
      </w:r>
    </w:p>
    <w:p w14:paraId="05738AA9" w14:textId="77777777" w:rsidR="00016CF6" w:rsidRDefault="00016CF6" w:rsidP="00016CF6">
      <w:pPr>
        <w:pStyle w:val="EPP-Cabealho"/>
        <w:jc w:val="left"/>
      </w:pPr>
    </w:p>
    <w:p w14:paraId="3C9B3469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"/>
        <w:gridCol w:w="3759"/>
        <w:gridCol w:w="2416"/>
        <w:gridCol w:w="2385"/>
      </w:tblGrid>
      <w:tr w:rsidR="00016CF6" w:rsidRPr="00016CF6" w14:paraId="5F1ACF0B" w14:textId="77777777" w:rsidTr="00016CF6">
        <w:tc>
          <w:tcPr>
            <w:tcW w:w="1101" w:type="dxa"/>
          </w:tcPr>
          <w:p w14:paraId="293670C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890FA2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5CD87F2E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7893F494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425E5D40" w14:textId="77777777" w:rsidTr="00016CF6">
        <w:tc>
          <w:tcPr>
            <w:tcW w:w="1101" w:type="dxa"/>
          </w:tcPr>
          <w:p w14:paraId="2285CDD0" w14:textId="77777777" w:rsidR="00016CF6" w:rsidRPr="00193844" w:rsidRDefault="00016CF6" w:rsidP="007E6CB5">
            <w:pPr>
              <w:pStyle w:val="EPP-Comentario"/>
              <w:rPr>
                <w:color w:val="000000" w:themeColor="text1"/>
              </w:rPr>
            </w:pPr>
            <w:r w:rsidRPr="00193844">
              <w:rPr>
                <w:color w:val="000000" w:themeColor="text1"/>
              </w:rPr>
              <w:t>01</w:t>
            </w:r>
          </w:p>
        </w:tc>
        <w:tc>
          <w:tcPr>
            <w:tcW w:w="3787" w:type="dxa"/>
          </w:tcPr>
          <w:p w14:paraId="02355EDC" w14:textId="05E046CF" w:rsidR="00016CF6" w:rsidRPr="00193844" w:rsidRDefault="00EE73FD" w:rsidP="007E6CB5">
            <w:pPr>
              <w:pStyle w:val="EPP-Comentario"/>
              <w:rPr>
                <w:color w:val="000000" w:themeColor="text1"/>
              </w:rPr>
            </w:pPr>
            <w:r w:rsidRPr="00193844">
              <w:rPr>
                <w:color w:val="000000" w:themeColor="text1"/>
                <w:lang w:val="pt-BR"/>
              </w:rPr>
              <w:t>Cadastrar conta com dados válidos</w:t>
            </w:r>
          </w:p>
        </w:tc>
        <w:tc>
          <w:tcPr>
            <w:tcW w:w="2445" w:type="dxa"/>
          </w:tcPr>
          <w:p w14:paraId="5484DD89" w14:textId="56CD35DB" w:rsidR="00016CF6" w:rsidRPr="00193844" w:rsidRDefault="00EE73FD" w:rsidP="007E6CB5">
            <w:pPr>
              <w:pStyle w:val="EPP-Comentario"/>
              <w:rPr>
                <w:color w:val="000000" w:themeColor="text1"/>
              </w:rPr>
            </w:pPr>
            <w:r w:rsidRPr="00193844">
              <w:rPr>
                <w:color w:val="000000" w:themeColor="text1"/>
                <w:lang w:val="pt-BR"/>
              </w:rPr>
              <w:t>Nome: João, Email: joao@email.com, Senha: 123456</w:t>
            </w:r>
          </w:p>
        </w:tc>
        <w:tc>
          <w:tcPr>
            <w:tcW w:w="2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9"/>
            </w:tblGrid>
            <w:tr w:rsidR="00193844" w:rsidRPr="00193844" w14:paraId="6B3B5C4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86BC6" w14:textId="77777777" w:rsidR="00EE73FD" w:rsidRPr="00193844" w:rsidRDefault="00EE73FD" w:rsidP="00EE73FD">
                  <w:pPr>
                    <w:pStyle w:val="EPP-Comentario"/>
                    <w:rPr>
                      <w:color w:val="000000" w:themeColor="text1"/>
                      <w:lang w:val="pt-BR"/>
                    </w:rPr>
                  </w:pPr>
                  <w:r w:rsidRPr="00193844">
                    <w:rPr>
                      <w:color w:val="000000" w:themeColor="text1"/>
                      <w:lang w:val="pt-BR"/>
                    </w:rPr>
                    <w:t>Mensagem "Conta criada com sucesso"</w:t>
                  </w:r>
                </w:p>
              </w:tc>
            </w:tr>
          </w:tbl>
          <w:p w14:paraId="5F50D9DA" w14:textId="77777777" w:rsidR="00EE73FD" w:rsidRPr="00193844" w:rsidRDefault="00EE73FD" w:rsidP="00EE73FD">
            <w:pPr>
              <w:pStyle w:val="EPP-Comentario"/>
              <w:rPr>
                <w:vanish/>
                <w:color w:val="000000" w:themeColor="text1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3844" w:rsidRPr="00193844" w14:paraId="2AC294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C25EFB" w14:textId="77777777" w:rsidR="00EE73FD" w:rsidRPr="00193844" w:rsidRDefault="00EE73FD" w:rsidP="00EE73FD">
                  <w:pPr>
                    <w:pStyle w:val="EPP-Comentario"/>
                    <w:rPr>
                      <w:color w:val="000000" w:themeColor="text1"/>
                      <w:lang w:val="pt-BR"/>
                    </w:rPr>
                  </w:pPr>
                </w:p>
              </w:tc>
            </w:tr>
          </w:tbl>
          <w:p w14:paraId="0833B2C8" w14:textId="394538FF" w:rsidR="00016CF6" w:rsidRPr="00193844" w:rsidRDefault="00016CF6" w:rsidP="007E6CB5">
            <w:pPr>
              <w:pStyle w:val="EPP-Comentario"/>
              <w:rPr>
                <w:color w:val="000000" w:themeColor="text1"/>
                <w:lang w:val="pt-BR"/>
              </w:rPr>
            </w:pPr>
          </w:p>
        </w:tc>
      </w:tr>
      <w:tr w:rsidR="00016CF6" w14:paraId="21045E77" w14:textId="77777777" w:rsidTr="00016CF6">
        <w:tc>
          <w:tcPr>
            <w:tcW w:w="1101" w:type="dxa"/>
          </w:tcPr>
          <w:p w14:paraId="392C3BBD" w14:textId="77777777" w:rsidR="00016CF6" w:rsidRPr="00193844" w:rsidRDefault="00096D0C" w:rsidP="007E6CB5">
            <w:pPr>
              <w:pStyle w:val="EPP-Comentario"/>
              <w:rPr>
                <w:color w:val="000000" w:themeColor="text1"/>
              </w:rPr>
            </w:pPr>
            <w:r w:rsidRPr="00193844">
              <w:rPr>
                <w:color w:val="000000" w:themeColor="text1"/>
              </w:rPr>
              <w:t>02</w:t>
            </w:r>
          </w:p>
        </w:tc>
        <w:tc>
          <w:tcPr>
            <w:tcW w:w="3787" w:type="dxa"/>
          </w:tcPr>
          <w:p w14:paraId="70FC932E" w14:textId="66FB5202" w:rsidR="00016CF6" w:rsidRPr="00193844" w:rsidRDefault="00EE73FD" w:rsidP="007E6CB5">
            <w:pPr>
              <w:pStyle w:val="EPP-Comentario"/>
              <w:rPr>
                <w:color w:val="000000" w:themeColor="text1"/>
              </w:rPr>
            </w:pPr>
            <w:r w:rsidRPr="00193844">
              <w:rPr>
                <w:color w:val="000000" w:themeColor="text1"/>
                <w:lang w:val="pt-BR"/>
              </w:rPr>
              <w:t xml:space="preserve">Validar </w:t>
            </w:r>
            <w:proofErr w:type="spellStart"/>
            <w:r w:rsidRPr="00193844">
              <w:rPr>
                <w:color w:val="000000" w:themeColor="text1"/>
                <w:lang w:val="pt-BR"/>
              </w:rPr>
              <w:t>email</w:t>
            </w:r>
            <w:proofErr w:type="spellEnd"/>
            <w:r w:rsidRPr="00193844">
              <w:rPr>
                <w:color w:val="000000" w:themeColor="text1"/>
                <w:lang w:val="pt-BR"/>
              </w:rPr>
              <w:t xml:space="preserve"> já cadastrado</w:t>
            </w:r>
          </w:p>
        </w:tc>
        <w:tc>
          <w:tcPr>
            <w:tcW w:w="2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193844" w:rsidRPr="00193844" w14:paraId="26EE4C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6DFF77" w14:textId="77777777" w:rsidR="00EE73FD" w:rsidRPr="00193844" w:rsidRDefault="00EE73FD" w:rsidP="00EE73FD">
                  <w:pPr>
                    <w:pStyle w:val="EPP-Comentario"/>
                    <w:rPr>
                      <w:color w:val="000000" w:themeColor="text1"/>
                      <w:lang w:val="pt-BR"/>
                    </w:rPr>
                  </w:pPr>
                  <w:r w:rsidRPr="00193844">
                    <w:rPr>
                      <w:color w:val="000000" w:themeColor="text1"/>
                      <w:lang w:val="pt-BR"/>
                    </w:rPr>
                    <w:t>cadastrado</w:t>
                  </w:r>
                </w:p>
              </w:tc>
            </w:tr>
          </w:tbl>
          <w:p w14:paraId="1EFA97C9" w14:textId="77777777" w:rsidR="00EE73FD" w:rsidRPr="00193844" w:rsidRDefault="00EE73FD" w:rsidP="00EE73FD">
            <w:pPr>
              <w:pStyle w:val="EPP-Comentario"/>
              <w:rPr>
                <w:vanish/>
                <w:color w:val="000000" w:themeColor="text1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193844" w:rsidRPr="00193844" w14:paraId="51B9B6F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DAB1A" w14:textId="77777777" w:rsidR="00EE73FD" w:rsidRPr="00193844" w:rsidRDefault="00EE73FD" w:rsidP="00EE73FD">
                  <w:pPr>
                    <w:pStyle w:val="EPP-Comentario"/>
                    <w:rPr>
                      <w:color w:val="000000" w:themeColor="text1"/>
                      <w:lang w:val="pt-BR"/>
                    </w:rPr>
                  </w:pPr>
                  <w:r w:rsidRPr="00193844">
                    <w:rPr>
                      <w:color w:val="000000" w:themeColor="text1"/>
                      <w:lang w:val="pt-BR"/>
                    </w:rPr>
                    <w:t>Nome: Maria, Email: joao@email.com, Senha: 123456</w:t>
                  </w:r>
                </w:p>
              </w:tc>
            </w:tr>
          </w:tbl>
          <w:p w14:paraId="24A73D87" w14:textId="33D012CD" w:rsidR="00016CF6" w:rsidRPr="00193844" w:rsidRDefault="00016CF6" w:rsidP="007E6CB5">
            <w:pPr>
              <w:pStyle w:val="EPP-Comentario"/>
              <w:rPr>
                <w:color w:val="000000" w:themeColor="text1"/>
                <w:lang w:val="pt-BR"/>
              </w:rPr>
            </w:pPr>
          </w:p>
        </w:tc>
        <w:tc>
          <w:tcPr>
            <w:tcW w:w="2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9"/>
            </w:tblGrid>
            <w:tr w:rsidR="00193844" w:rsidRPr="00193844" w14:paraId="6D21301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17E10A" w14:textId="77777777" w:rsidR="00EE73FD" w:rsidRPr="00193844" w:rsidRDefault="00EE73FD" w:rsidP="00EE73FD">
                  <w:pPr>
                    <w:pStyle w:val="EPP-Comentario"/>
                    <w:rPr>
                      <w:color w:val="000000" w:themeColor="text1"/>
                      <w:lang w:val="pt-BR"/>
                    </w:rPr>
                  </w:pPr>
                  <w:r w:rsidRPr="00193844">
                    <w:rPr>
                      <w:color w:val="000000" w:themeColor="text1"/>
                      <w:lang w:val="pt-BR"/>
                    </w:rPr>
                    <w:t>Mensagem "Email já cadastrado"</w:t>
                  </w:r>
                </w:p>
              </w:tc>
            </w:tr>
          </w:tbl>
          <w:p w14:paraId="2D3F0567" w14:textId="77777777" w:rsidR="00EE73FD" w:rsidRPr="00193844" w:rsidRDefault="00EE73FD" w:rsidP="00EE73FD">
            <w:pPr>
              <w:pStyle w:val="EPP-Comentario"/>
              <w:rPr>
                <w:vanish/>
                <w:color w:val="000000" w:themeColor="text1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3844" w:rsidRPr="00193844" w14:paraId="6B0F594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BEFD7C" w14:textId="77777777" w:rsidR="00EE73FD" w:rsidRPr="00193844" w:rsidRDefault="00EE73FD" w:rsidP="00EE73FD">
                  <w:pPr>
                    <w:pStyle w:val="EPP-Comentario"/>
                    <w:rPr>
                      <w:color w:val="000000" w:themeColor="text1"/>
                      <w:lang w:val="pt-BR"/>
                    </w:rPr>
                  </w:pPr>
                </w:p>
              </w:tc>
            </w:tr>
          </w:tbl>
          <w:p w14:paraId="3EF03A96" w14:textId="567B5FD2" w:rsidR="00016CF6" w:rsidRPr="00193844" w:rsidRDefault="00016CF6" w:rsidP="007E6CB5">
            <w:pPr>
              <w:pStyle w:val="EPP-Comentario"/>
              <w:rPr>
                <w:color w:val="000000" w:themeColor="text1"/>
              </w:rPr>
            </w:pPr>
          </w:p>
        </w:tc>
      </w:tr>
      <w:tr w:rsidR="00016CF6" w14:paraId="1A69AC86" w14:textId="77777777" w:rsidTr="00016CF6">
        <w:tc>
          <w:tcPr>
            <w:tcW w:w="1101" w:type="dxa"/>
          </w:tcPr>
          <w:p w14:paraId="3FA8CA21" w14:textId="0239F4A4" w:rsidR="00016CF6" w:rsidRPr="00193844" w:rsidRDefault="00EE73FD" w:rsidP="007E6CB5">
            <w:pPr>
              <w:pStyle w:val="EPP-Comentario"/>
              <w:rPr>
                <w:color w:val="000000" w:themeColor="text1"/>
              </w:rPr>
            </w:pPr>
            <w:r w:rsidRPr="00193844">
              <w:rPr>
                <w:color w:val="000000" w:themeColor="text1"/>
              </w:rPr>
              <w:t>03</w:t>
            </w:r>
          </w:p>
        </w:tc>
        <w:tc>
          <w:tcPr>
            <w:tcW w:w="37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5"/>
            </w:tblGrid>
            <w:tr w:rsidR="00193844" w:rsidRPr="00193844" w14:paraId="71BF0C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442152" w14:textId="77777777" w:rsidR="00EE73FD" w:rsidRPr="00193844" w:rsidRDefault="00EE73FD" w:rsidP="00EE73FD">
                  <w:pPr>
                    <w:pStyle w:val="EPP-Comentario"/>
                    <w:rPr>
                      <w:color w:val="000000" w:themeColor="text1"/>
                      <w:lang w:val="pt-BR"/>
                    </w:rPr>
                  </w:pPr>
                  <w:r w:rsidRPr="00193844">
                    <w:rPr>
                      <w:color w:val="000000" w:themeColor="text1"/>
                      <w:lang w:val="pt-BR"/>
                    </w:rPr>
                    <w:t>Validar senha mínima</w:t>
                  </w:r>
                </w:p>
              </w:tc>
            </w:tr>
          </w:tbl>
          <w:p w14:paraId="495134D2" w14:textId="77777777" w:rsidR="00EE73FD" w:rsidRPr="00193844" w:rsidRDefault="00EE73FD" w:rsidP="00EE73FD">
            <w:pPr>
              <w:pStyle w:val="EPP-Comentario"/>
              <w:rPr>
                <w:vanish/>
                <w:color w:val="000000" w:themeColor="text1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3844" w:rsidRPr="00193844" w14:paraId="5D3B702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642DBC" w14:textId="77777777" w:rsidR="00EE73FD" w:rsidRPr="00193844" w:rsidRDefault="00EE73FD" w:rsidP="00EE73FD">
                  <w:pPr>
                    <w:pStyle w:val="EPP-Comentario"/>
                    <w:rPr>
                      <w:color w:val="000000" w:themeColor="text1"/>
                      <w:lang w:val="pt-BR"/>
                    </w:rPr>
                  </w:pPr>
                </w:p>
              </w:tc>
            </w:tr>
          </w:tbl>
          <w:p w14:paraId="495F3818" w14:textId="77777777" w:rsidR="00016CF6" w:rsidRPr="00193844" w:rsidRDefault="00016CF6" w:rsidP="007E6CB5">
            <w:pPr>
              <w:pStyle w:val="EPP-Comentario"/>
              <w:rPr>
                <w:color w:val="000000" w:themeColor="text1"/>
              </w:rPr>
            </w:pPr>
          </w:p>
        </w:tc>
        <w:tc>
          <w:tcPr>
            <w:tcW w:w="2445" w:type="dxa"/>
          </w:tcPr>
          <w:p w14:paraId="64F7BDF8" w14:textId="54BC655C" w:rsidR="00016CF6" w:rsidRPr="00193844" w:rsidRDefault="00EE73FD" w:rsidP="007E6CB5">
            <w:pPr>
              <w:pStyle w:val="EPP-Comentario"/>
              <w:rPr>
                <w:color w:val="000000" w:themeColor="text1"/>
              </w:rPr>
            </w:pPr>
            <w:r w:rsidRPr="00193844">
              <w:rPr>
                <w:color w:val="000000" w:themeColor="text1"/>
                <w:lang w:val="pt-BR"/>
              </w:rPr>
              <w:t>Nome: Carlos, Email: carlos@email.com, Senha: 12</w:t>
            </w:r>
          </w:p>
        </w:tc>
        <w:tc>
          <w:tcPr>
            <w:tcW w:w="2445" w:type="dxa"/>
          </w:tcPr>
          <w:p w14:paraId="0F3FB75A" w14:textId="69E4D24B" w:rsidR="00EE73FD" w:rsidRPr="00193844" w:rsidRDefault="00EE73FD" w:rsidP="007E6CB5">
            <w:pPr>
              <w:pStyle w:val="EPP-Comentario"/>
              <w:rPr>
                <w:color w:val="000000" w:themeColor="text1"/>
                <w:lang w:val="pt-BR"/>
              </w:rPr>
            </w:pPr>
            <w:r w:rsidRPr="00193844">
              <w:rPr>
                <w:color w:val="000000" w:themeColor="text1"/>
                <w:lang w:val="pt-BR"/>
              </w:rPr>
              <w:t>Mensagem "A senha deve ter no mínimo 6 caracteres"</w:t>
            </w:r>
          </w:p>
        </w:tc>
      </w:tr>
      <w:tr w:rsidR="00EE73FD" w14:paraId="7C3EE908" w14:textId="77777777" w:rsidTr="00016CF6">
        <w:tc>
          <w:tcPr>
            <w:tcW w:w="1101" w:type="dxa"/>
          </w:tcPr>
          <w:p w14:paraId="3209B5EE" w14:textId="60CB20C7" w:rsidR="00EE73FD" w:rsidRPr="00193844" w:rsidRDefault="00EE73FD" w:rsidP="007E6CB5">
            <w:pPr>
              <w:pStyle w:val="EPP-Comentario"/>
              <w:rPr>
                <w:color w:val="000000" w:themeColor="text1"/>
              </w:rPr>
            </w:pPr>
            <w:r w:rsidRPr="00193844">
              <w:rPr>
                <w:color w:val="000000" w:themeColor="text1"/>
              </w:rPr>
              <w:t>04</w:t>
            </w:r>
          </w:p>
        </w:tc>
        <w:tc>
          <w:tcPr>
            <w:tcW w:w="3787" w:type="dxa"/>
          </w:tcPr>
          <w:p w14:paraId="3995436D" w14:textId="7B43DA37" w:rsidR="00EE73FD" w:rsidRPr="00193844" w:rsidRDefault="00EE73FD" w:rsidP="00EE73FD">
            <w:pPr>
              <w:pStyle w:val="EPP-Comentario"/>
              <w:rPr>
                <w:color w:val="000000" w:themeColor="text1"/>
                <w:lang w:val="pt-BR"/>
              </w:rPr>
            </w:pPr>
            <w:r w:rsidRPr="00193844">
              <w:rPr>
                <w:color w:val="000000" w:themeColor="text1"/>
                <w:lang w:val="pt-BR"/>
              </w:rPr>
              <w:t>Validar campos obrigatórios</w:t>
            </w:r>
          </w:p>
        </w:tc>
        <w:tc>
          <w:tcPr>
            <w:tcW w:w="2445" w:type="dxa"/>
          </w:tcPr>
          <w:p w14:paraId="2E488FE1" w14:textId="39706642" w:rsidR="00EE73FD" w:rsidRPr="00193844" w:rsidRDefault="00EE73FD" w:rsidP="007E6CB5">
            <w:pPr>
              <w:pStyle w:val="EPP-Comentario"/>
              <w:rPr>
                <w:color w:val="000000" w:themeColor="text1"/>
                <w:lang w:val="pt-BR"/>
              </w:rPr>
            </w:pPr>
            <w:r w:rsidRPr="00193844">
              <w:rPr>
                <w:color w:val="000000" w:themeColor="text1"/>
                <w:lang w:val="pt-BR"/>
              </w:rPr>
              <w:t>Nome vazio, Email válido, Senha válida</w:t>
            </w:r>
          </w:p>
        </w:tc>
        <w:tc>
          <w:tcPr>
            <w:tcW w:w="2445" w:type="dxa"/>
          </w:tcPr>
          <w:p w14:paraId="30C47811" w14:textId="3C8F5DDD" w:rsidR="00EE73FD" w:rsidRPr="00193844" w:rsidRDefault="00EE73FD" w:rsidP="007E6CB5">
            <w:pPr>
              <w:pStyle w:val="EPP-Comentario"/>
              <w:rPr>
                <w:color w:val="000000" w:themeColor="text1"/>
                <w:lang w:val="pt-BR"/>
              </w:rPr>
            </w:pPr>
            <w:r w:rsidRPr="00193844">
              <w:rPr>
                <w:color w:val="000000" w:themeColor="text1"/>
                <w:lang w:val="pt-BR"/>
              </w:rPr>
              <w:t>Mensagem "Preencha todos os campos obrigatórios"</w:t>
            </w:r>
          </w:p>
        </w:tc>
      </w:tr>
    </w:tbl>
    <w:p w14:paraId="630C4654" w14:textId="77777777" w:rsidR="00016CF6" w:rsidRDefault="00016CF6" w:rsidP="007E6CB5">
      <w:pPr>
        <w:pStyle w:val="EPP-Comentario"/>
      </w:pPr>
    </w:p>
    <w:p w14:paraId="68F2E073" w14:textId="77777777" w:rsidR="0033170C" w:rsidRDefault="0033170C" w:rsidP="0033170C">
      <w:pPr>
        <w:pStyle w:val="EPP-Seonivel1"/>
      </w:pPr>
      <w:r>
        <w:t>tEM PROTÓTIPO?</w:t>
      </w:r>
    </w:p>
    <w:p w14:paraId="4899971C" w14:textId="311DF0D5" w:rsidR="0033170C" w:rsidRDefault="008A2440" w:rsidP="007E6CB5">
      <w:pPr>
        <w:pStyle w:val="EPP-Comentario"/>
      </w:pPr>
      <w:r w:rsidRPr="00193844">
        <w:rPr>
          <w:color w:val="000000" w:themeColor="text1"/>
        </w:rPr>
        <w:t>Não</w:t>
      </w:r>
      <w:r w:rsidR="0033170C">
        <w:t>.</w:t>
      </w: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D491F" w14:textId="77777777" w:rsidR="00E9700A" w:rsidRDefault="00E9700A">
      <w:r>
        <w:separator/>
      </w:r>
    </w:p>
  </w:endnote>
  <w:endnote w:type="continuationSeparator" w:id="0">
    <w:p w14:paraId="735D2B00" w14:textId="77777777" w:rsidR="00E9700A" w:rsidRDefault="00E97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1CB86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23FF716" w14:textId="77777777">
      <w:trPr>
        <w:cantSplit/>
      </w:trPr>
      <w:tc>
        <w:tcPr>
          <w:tcW w:w="6300" w:type="dxa"/>
        </w:tcPr>
        <w:p w14:paraId="0B49CB0B" w14:textId="74EFA6AC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6B7DBB">
                <w:t>EvT</w:t>
              </w:r>
              <w:r w:rsidR="0069452F">
                <w:t>&gt; - &lt;</w:t>
              </w:r>
              <w:r w:rsidR="006B7DBB">
                <w:t>Eventos Tech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6B7DBB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28FF2609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F62F438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1AF6F2AB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EE73F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12793" w14:textId="77777777" w:rsidR="00E9700A" w:rsidRDefault="00E9700A">
      <w:r>
        <w:separator/>
      </w:r>
    </w:p>
  </w:footnote>
  <w:footnote w:type="continuationSeparator" w:id="0">
    <w:p w14:paraId="43D92CBE" w14:textId="77777777" w:rsidR="00E9700A" w:rsidRDefault="00E97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6DE8C1C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CC66A02" w14:textId="1919CA08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6B7DBB">
            <w:t>Evt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52DD929C" w14:textId="785BA1BD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6B7DBB">
                <w:rPr>
                  <w:bCs/>
                </w:rPr>
                <w:t>US</w:t>
              </w:r>
              <w:r>
                <w:rPr>
                  <w:bCs/>
                </w:rPr>
                <w:t>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194E5A3E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55E0306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399139045">
    <w:abstractNumId w:val="4"/>
  </w:num>
  <w:num w:numId="2" w16cid:durableId="557323097">
    <w:abstractNumId w:val="5"/>
  </w:num>
  <w:num w:numId="3" w16cid:durableId="2086873004">
    <w:abstractNumId w:val="5"/>
  </w:num>
  <w:num w:numId="4" w16cid:durableId="1061441080">
    <w:abstractNumId w:val="5"/>
  </w:num>
  <w:num w:numId="5" w16cid:durableId="1200899752">
    <w:abstractNumId w:val="5"/>
  </w:num>
  <w:num w:numId="6" w16cid:durableId="652762756">
    <w:abstractNumId w:val="2"/>
  </w:num>
  <w:num w:numId="7" w16cid:durableId="1638753809">
    <w:abstractNumId w:val="5"/>
  </w:num>
  <w:num w:numId="8" w16cid:durableId="495731979">
    <w:abstractNumId w:val="5"/>
  </w:num>
  <w:num w:numId="9" w16cid:durableId="1180512309">
    <w:abstractNumId w:val="0"/>
  </w:num>
  <w:num w:numId="10" w16cid:durableId="1320039619">
    <w:abstractNumId w:val="1"/>
  </w:num>
  <w:num w:numId="11" w16cid:durableId="1763449628">
    <w:abstractNumId w:val="3"/>
  </w:num>
  <w:num w:numId="12" w16cid:durableId="121805630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FD"/>
    <w:rsid w:val="0000781E"/>
    <w:rsid w:val="00016CF6"/>
    <w:rsid w:val="00096D0C"/>
    <w:rsid w:val="000C77A8"/>
    <w:rsid w:val="00112141"/>
    <w:rsid w:val="00141BB7"/>
    <w:rsid w:val="00153EE8"/>
    <w:rsid w:val="001636B5"/>
    <w:rsid w:val="00185D0C"/>
    <w:rsid w:val="00193844"/>
    <w:rsid w:val="001E0869"/>
    <w:rsid w:val="00254122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5C7FFC"/>
    <w:rsid w:val="00636D67"/>
    <w:rsid w:val="00651E57"/>
    <w:rsid w:val="00687A0A"/>
    <w:rsid w:val="0069452F"/>
    <w:rsid w:val="006A0A78"/>
    <w:rsid w:val="006B7DBB"/>
    <w:rsid w:val="0071165F"/>
    <w:rsid w:val="007839CF"/>
    <w:rsid w:val="007C4737"/>
    <w:rsid w:val="007E1532"/>
    <w:rsid w:val="007E6CB5"/>
    <w:rsid w:val="008202EF"/>
    <w:rsid w:val="0082433C"/>
    <w:rsid w:val="00824D94"/>
    <w:rsid w:val="00841EC0"/>
    <w:rsid w:val="008A2440"/>
    <w:rsid w:val="009A6367"/>
    <w:rsid w:val="009B0E25"/>
    <w:rsid w:val="009C7521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9700A"/>
    <w:rsid w:val="00EA5759"/>
    <w:rsid w:val="00EE73FD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F5F4B7"/>
  <w15:docId w15:val="{87240A5F-9573-4900-8546-F72A059C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\OneDrive\&#193;rea%20de%20Trabalho\ifsp\lp2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20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&lt;EvT&gt; - &lt;Eventos Tech&gt;</Manager>
  <Company/>
  <LinksUpToDate>false</LinksUpToDate>
  <CharactersWithSpaces>952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&lt;US&gt;-&lt;Historia de Usuario&gt;</dc:title>
  <dc:subject>Versão &lt;1.0&gt;</dc:subject>
  <dc:creator>Thiago Mesquita</dc:creator>
  <cp:lastModifiedBy>Thiago Mesquita</cp:lastModifiedBy>
  <cp:revision>12</cp:revision>
  <cp:lastPrinted>2005-05-05T18:34:00Z</cp:lastPrinted>
  <dcterms:created xsi:type="dcterms:W3CDTF">2025-08-29T11:00:00Z</dcterms:created>
  <dcterms:modified xsi:type="dcterms:W3CDTF">2025-09-03T14:17:00Z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