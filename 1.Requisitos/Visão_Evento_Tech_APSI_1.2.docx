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E9805A1" w14:textId="77777777" w:rsidR="006A25C4" w:rsidRDefault="006A25C4" w:rsidP="006F3CDE">
      <w:pPr>
        <w:jc w:val="center"/>
      </w:pPr>
    </w:p>
    <w:p w14:paraId="691CBEAA" w14:textId="77777777" w:rsidR="006A25C4" w:rsidRPr="00A20D4F" w:rsidRDefault="006A25C4" w:rsidP="006A25C4"/>
    <w:p w14:paraId="0ECB5D0C" w14:textId="77777777" w:rsidR="006A25C4" w:rsidRPr="00A20D4F" w:rsidRDefault="006A25C4" w:rsidP="006A25C4"/>
    <w:p w14:paraId="2ABD4E4E" w14:textId="77777777" w:rsidR="006A25C4" w:rsidRPr="00A20D4F" w:rsidRDefault="006A25C4" w:rsidP="006A25C4"/>
    <w:p w14:paraId="3B71E1F9" w14:textId="77777777" w:rsidR="006A25C4" w:rsidRPr="00A20D4F" w:rsidRDefault="006A25C4" w:rsidP="006A25C4"/>
    <w:p w14:paraId="1AF6ECEB" w14:textId="77777777" w:rsidR="006A25C4" w:rsidRPr="00A20D4F" w:rsidRDefault="006A25C4" w:rsidP="006A25C4"/>
    <w:p w14:paraId="0DEBB696" w14:textId="77777777" w:rsidR="006A25C4" w:rsidRPr="00A20D4F" w:rsidRDefault="006A25C4" w:rsidP="006A25C4"/>
    <w:p w14:paraId="26C84959" w14:textId="77777777" w:rsidR="006A25C4" w:rsidRPr="00A20D4F" w:rsidRDefault="006A25C4" w:rsidP="006A25C4"/>
    <w:p w14:paraId="6CB29F4A" w14:textId="77777777" w:rsidR="006A25C4" w:rsidRPr="00A20D4F" w:rsidRDefault="006A25C4" w:rsidP="006A25C4"/>
    <w:p w14:paraId="1B95D06C" w14:textId="77777777" w:rsidR="006A25C4" w:rsidRPr="00A20D4F" w:rsidRDefault="006A25C4" w:rsidP="006A25C4"/>
    <w:p w14:paraId="5D69807F" w14:textId="77777777" w:rsidR="006A25C4" w:rsidRPr="00A20D4F" w:rsidRDefault="006A25C4" w:rsidP="006A25C4"/>
    <w:p w14:paraId="337369FF" w14:textId="77777777" w:rsidR="006A25C4" w:rsidRPr="00A20D4F" w:rsidRDefault="006A25C4" w:rsidP="006A25C4"/>
    <w:p w14:paraId="6DB617A7" w14:textId="77777777" w:rsidR="006A25C4" w:rsidRPr="00A20D4F" w:rsidRDefault="006A25C4" w:rsidP="006A25C4"/>
    <w:p w14:paraId="7DB64E76" w14:textId="77777777" w:rsidR="006A25C4" w:rsidRPr="00A20D4F" w:rsidRDefault="006A25C4" w:rsidP="006A25C4"/>
    <w:p w14:paraId="55ECFB2E" w14:textId="77777777" w:rsidR="006A25C4" w:rsidRPr="00A20D4F" w:rsidRDefault="006A25C4" w:rsidP="006A25C4"/>
    <w:p w14:paraId="7F6CE65A" w14:textId="77777777" w:rsidR="006A25C4" w:rsidRDefault="006A25C4" w:rsidP="006A25C4"/>
    <w:p w14:paraId="0FCE1850" w14:textId="77777777" w:rsidR="0069358C" w:rsidRDefault="0069358C" w:rsidP="006A25C4"/>
    <w:p w14:paraId="70877439" w14:textId="77777777" w:rsidR="0069358C" w:rsidRDefault="0069358C" w:rsidP="006A25C4"/>
    <w:p w14:paraId="1782B3A2" w14:textId="77777777" w:rsidR="0069358C" w:rsidRDefault="0069358C" w:rsidP="006A25C4"/>
    <w:p w14:paraId="0C320A52" w14:textId="77777777" w:rsidR="0069358C" w:rsidRDefault="0069358C" w:rsidP="006A25C4"/>
    <w:p w14:paraId="76C2B5AA" w14:textId="77777777" w:rsidR="0069358C" w:rsidRDefault="0069358C" w:rsidP="006A25C4"/>
    <w:p w14:paraId="26C03EB5" w14:textId="77777777" w:rsidR="0069358C" w:rsidRDefault="0069358C" w:rsidP="006A25C4"/>
    <w:p w14:paraId="38327AA6" w14:textId="77777777" w:rsidR="0069358C" w:rsidRDefault="0069358C" w:rsidP="006A25C4"/>
    <w:p w14:paraId="0398046E" w14:textId="77777777" w:rsidR="0069358C" w:rsidRPr="00A20D4F" w:rsidRDefault="0069358C" w:rsidP="006A25C4"/>
    <w:p w14:paraId="79EEA66E" w14:textId="77777777" w:rsidR="006A25C4" w:rsidRPr="00A20D4F" w:rsidRDefault="006A25C4" w:rsidP="006A25C4"/>
    <w:p w14:paraId="5373CC2F" w14:textId="77777777" w:rsidR="006A25C4" w:rsidRDefault="006A25C4" w:rsidP="006A25C4"/>
    <w:p w14:paraId="1C6D1B97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95CCE" wp14:editId="1E7A2F04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D289EB9537E64BABB3BA711DB384507B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1F52288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A8A6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D289EB9537E64BABB3BA711DB384507B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20C834A4" w14:textId="77777777" w:rsidR="006A25C4" w:rsidRPr="00264EFB" w:rsidRDefault="006A25C4" w:rsidP="006A25C4"/>
    <w:p w14:paraId="3B9847AD" w14:textId="77777777" w:rsidR="006A25C4" w:rsidRPr="00264EFB" w:rsidRDefault="006A25C4" w:rsidP="006A25C4"/>
    <w:p w14:paraId="5C02985B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A80AC" wp14:editId="20D7269F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23814B4" w14:textId="77777777" w:rsidR="006A25C4" w:rsidRPr="0037364C" w:rsidRDefault="006A4889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&lt;1.2</w:t>
                                </w:r>
                                <w:r w:rsidR="006A25C4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7C7F26E3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3503C914" w14:textId="77777777" w:rsidR="006A25C4" w:rsidRPr="0037364C" w:rsidRDefault="006A25C4" w:rsidP="006A25C4">
                            <w:pPr>
                              <w:pStyle w:val="TOC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2063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6A25C4" w:rsidRPr="0037364C" w:rsidRDefault="006A4889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&lt;1.2</w:t>
                          </w:r>
                          <w:r w:rsidR="006A25C4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A9BB319" w14:textId="77777777" w:rsidR="006A25C4" w:rsidRPr="00264EFB" w:rsidRDefault="006A25C4" w:rsidP="006A25C4"/>
    <w:p w14:paraId="7232B054" w14:textId="77777777" w:rsidR="006A25C4" w:rsidRPr="00264EFB" w:rsidRDefault="006A25C4" w:rsidP="006A25C4"/>
    <w:p w14:paraId="1DA37616" w14:textId="77777777" w:rsidR="006A25C4" w:rsidRPr="00264EFB" w:rsidRDefault="006A25C4" w:rsidP="006A25C4"/>
    <w:p w14:paraId="22F5EF4E" w14:textId="77777777" w:rsidR="006A25C4" w:rsidRPr="00264EFB" w:rsidRDefault="006A25C4" w:rsidP="006A25C4"/>
    <w:p w14:paraId="4FEA377C" w14:textId="77777777" w:rsidR="006A25C4" w:rsidRPr="00264EFB" w:rsidRDefault="006A25C4" w:rsidP="006A25C4"/>
    <w:p w14:paraId="675F7A11" w14:textId="77777777" w:rsidR="006A25C4" w:rsidRPr="00264EFB" w:rsidRDefault="006A25C4" w:rsidP="006A25C4">
      <w:r>
        <w:tab/>
      </w:r>
    </w:p>
    <w:p w14:paraId="54DADF34" w14:textId="77777777" w:rsidR="006A25C4" w:rsidRPr="00264EFB" w:rsidRDefault="006A25C4" w:rsidP="006A25C4"/>
    <w:p w14:paraId="6BB19F7C" w14:textId="77777777" w:rsidR="006A25C4" w:rsidRPr="00264EFB" w:rsidRDefault="006A25C4" w:rsidP="006A25C4"/>
    <w:p w14:paraId="184050D6" w14:textId="77777777" w:rsidR="006A25C4" w:rsidRPr="00264EFB" w:rsidRDefault="006A25C4" w:rsidP="006A25C4"/>
    <w:p w14:paraId="7669CDB9" w14:textId="77777777" w:rsidR="006A25C4" w:rsidRPr="00264EFB" w:rsidRDefault="006A25C4" w:rsidP="006A25C4"/>
    <w:p w14:paraId="540623F3" w14:textId="77777777" w:rsidR="006A25C4" w:rsidRPr="00264EFB" w:rsidRDefault="006A25C4" w:rsidP="006A25C4"/>
    <w:p w14:paraId="0A9DF0EE" w14:textId="77777777" w:rsidR="006A25C4" w:rsidRPr="00264EFB" w:rsidRDefault="006A25C4" w:rsidP="006A25C4"/>
    <w:p w14:paraId="68309128" w14:textId="77777777" w:rsidR="006A25C4" w:rsidRPr="00264EFB" w:rsidRDefault="006A25C4" w:rsidP="006A25C4"/>
    <w:p w14:paraId="2A3D9C4D" w14:textId="77777777" w:rsidR="006A25C4" w:rsidRPr="00264EFB" w:rsidRDefault="006A25C4" w:rsidP="006A25C4"/>
    <w:p w14:paraId="18A1F79D" w14:textId="77777777" w:rsidR="006A25C4" w:rsidRPr="00264EFB" w:rsidRDefault="006A25C4" w:rsidP="006A25C4"/>
    <w:p w14:paraId="18A4FA02" w14:textId="77777777" w:rsidR="006A25C4" w:rsidRPr="00264EFB" w:rsidRDefault="006A25C4" w:rsidP="006A25C4"/>
    <w:p w14:paraId="0C17EC81" w14:textId="77777777" w:rsidR="006A25C4" w:rsidRPr="00264EFB" w:rsidRDefault="006A25C4" w:rsidP="006A25C4"/>
    <w:p w14:paraId="0CD8D92C" w14:textId="77777777" w:rsidR="006A25C4" w:rsidRDefault="006A25C4" w:rsidP="006A25C4">
      <w:pPr>
        <w:tabs>
          <w:tab w:val="left" w:pos="3700"/>
        </w:tabs>
      </w:pPr>
      <w:r>
        <w:tab/>
      </w:r>
    </w:p>
    <w:p w14:paraId="76102B52" w14:textId="77777777" w:rsidR="006A25C4" w:rsidRDefault="006A25C4" w:rsidP="006A25C4">
      <w:pPr>
        <w:tabs>
          <w:tab w:val="left" w:pos="37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F156F5" wp14:editId="5DA1F3DB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Content>
                              <w:p w14:paraId="29C02201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69358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EvT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69358C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Eventos Tech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4AE54107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93A91E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69358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EvT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69358C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Eventos Tech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655AEDC9" w14:textId="77777777" w:rsidR="0069358C" w:rsidRPr="00264EFB" w:rsidRDefault="0069358C" w:rsidP="006A25C4">
      <w:pPr>
        <w:tabs>
          <w:tab w:val="left" w:pos="3700"/>
        </w:tabs>
        <w:sectPr w:rsidR="0069358C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6C6121BE" w14:textId="77777777" w:rsidR="00CA1C0D" w:rsidRDefault="00E14F8E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7727163F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65585B2D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09AEAF95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0D929FA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4D02955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6A25C4" w14:paraId="0EEE894E" w14:textId="77777777" w:rsidTr="00EC38D2">
        <w:trPr>
          <w:trHeight w:val="284"/>
        </w:trPr>
        <w:tc>
          <w:tcPr>
            <w:tcW w:w="1550" w:type="dxa"/>
          </w:tcPr>
          <w:p w14:paraId="318D5637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07/05/2025</w:t>
            </w:r>
          </w:p>
          <w:p w14:paraId="1631420B" w14:textId="77777777" w:rsidR="006A25C4" w:rsidRPr="00AB66FD" w:rsidRDefault="006A25C4" w:rsidP="004A00AC">
            <w:pPr>
              <w:pStyle w:val="Instruo"/>
            </w:pPr>
          </w:p>
        </w:tc>
        <w:tc>
          <w:tcPr>
            <w:tcW w:w="1080" w:type="dxa"/>
          </w:tcPr>
          <w:p w14:paraId="7ABF4D1A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1.0</w:t>
            </w:r>
          </w:p>
          <w:p w14:paraId="17FDC5A0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4680" w:type="dxa"/>
          </w:tcPr>
          <w:p w14:paraId="7D93433E" w14:textId="77777777" w:rsidR="00BF5C3B" w:rsidRPr="001D270E" w:rsidRDefault="00BF5C3B" w:rsidP="00EC38D2">
            <w:pPr>
              <w:pStyle w:val="Instruo"/>
              <w:rPr>
                <w:i w:val="0"/>
                <w:color w:val="auto"/>
              </w:rPr>
            </w:pPr>
            <w:r w:rsidRPr="001D270E">
              <w:rPr>
                <w:i w:val="0"/>
                <w:color w:val="auto"/>
              </w:rPr>
              <w:t>Preenchimento do resumo de negócio e objetivo do sistema a ser implementado.</w:t>
            </w:r>
          </w:p>
          <w:p w14:paraId="1587A39A" w14:textId="77777777" w:rsidR="006A25C4" w:rsidRPr="00AB66FD" w:rsidRDefault="006A25C4" w:rsidP="00EC38D2">
            <w:pPr>
              <w:pStyle w:val="Instruo"/>
            </w:pPr>
          </w:p>
        </w:tc>
        <w:tc>
          <w:tcPr>
            <w:tcW w:w="2410" w:type="dxa"/>
          </w:tcPr>
          <w:p w14:paraId="0F9C0B03" w14:textId="77777777" w:rsidR="00BF5C3B" w:rsidRPr="001D270E" w:rsidRDefault="004A00AC" w:rsidP="00EC38D2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Time</w:t>
            </w:r>
          </w:p>
          <w:p w14:paraId="705F312D" w14:textId="77777777" w:rsidR="006A25C4" w:rsidRPr="00AB66FD" w:rsidRDefault="006A25C4" w:rsidP="00EC38D2">
            <w:pPr>
              <w:pStyle w:val="Instruo"/>
            </w:pPr>
          </w:p>
        </w:tc>
      </w:tr>
      <w:tr w:rsidR="006A25C4" w14:paraId="1029B2B8" w14:textId="77777777" w:rsidTr="00EC38D2">
        <w:trPr>
          <w:trHeight w:val="284"/>
        </w:trPr>
        <w:tc>
          <w:tcPr>
            <w:tcW w:w="1550" w:type="dxa"/>
          </w:tcPr>
          <w:p w14:paraId="701635D9" w14:textId="77777777" w:rsidR="006A25C4" w:rsidRDefault="00565A26" w:rsidP="00EC38D2">
            <w:pPr>
              <w:jc w:val="left"/>
            </w:pPr>
            <w:r>
              <w:t>14/05/2025</w:t>
            </w:r>
          </w:p>
        </w:tc>
        <w:tc>
          <w:tcPr>
            <w:tcW w:w="1080" w:type="dxa"/>
          </w:tcPr>
          <w:p w14:paraId="1F1CAEBC" w14:textId="77777777" w:rsidR="006A25C4" w:rsidRDefault="00565A26" w:rsidP="00EC38D2">
            <w:pPr>
              <w:jc w:val="left"/>
            </w:pPr>
            <w:r>
              <w:t>1.1</w:t>
            </w:r>
          </w:p>
        </w:tc>
        <w:tc>
          <w:tcPr>
            <w:tcW w:w="4680" w:type="dxa"/>
          </w:tcPr>
          <w:p w14:paraId="2A68212A" w14:textId="77777777" w:rsidR="006A25C4" w:rsidRDefault="00565A26" w:rsidP="00EC38D2">
            <w:pPr>
              <w:jc w:val="left"/>
            </w:pPr>
            <w:r>
              <w:t xml:space="preserve">Modificação da última </w:t>
            </w:r>
            <w:proofErr w:type="spellStart"/>
            <w:r>
              <w:t>user</w:t>
            </w:r>
            <w:proofErr w:type="spellEnd"/>
            <w:r>
              <w:t xml:space="preserve"> story do escop</w:t>
            </w:r>
            <w:r w:rsidR="00B973BA">
              <w:t>o por conta de mudanças nas nece</w:t>
            </w:r>
            <w:r>
              <w:t>ssidades de filtragem do sistema.</w:t>
            </w:r>
          </w:p>
        </w:tc>
        <w:tc>
          <w:tcPr>
            <w:tcW w:w="2410" w:type="dxa"/>
          </w:tcPr>
          <w:p w14:paraId="77CD0AF1" w14:textId="77777777" w:rsidR="006A25C4" w:rsidRDefault="00565A26" w:rsidP="00EC38D2">
            <w:pPr>
              <w:jc w:val="left"/>
            </w:pPr>
            <w:r>
              <w:t>Erin</w:t>
            </w:r>
          </w:p>
        </w:tc>
      </w:tr>
      <w:tr w:rsidR="006A25C4" w14:paraId="24219455" w14:textId="77777777" w:rsidTr="00EC38D2">
        <w:trPr>
          <w:trHeight w:val="284"/>
        </w:trPr>
        <w:tc>
          <w:tcPr>
            <w:tcW w:w="1550" w:type="dxa"/>
          </w:tcPr>
          <w:p w14:paraId="2AB9F75D" w14:textId="77777777" w:rsidR="006A25C4" w:rsidRDefault="006A4889" w:rsidP="00EC38D2">
            <w:pPr>
              <w:jc w:val="left"/>
            </w:pPr>
            <w:r>
              <w:t>29/05/2025</w:t>
            </w:r>
          </w:p>
        </w:tc>
        <w:tc>
          <w:tcPr>
            <w:tcW w:w="1080" w:type="dxa"/>
          </w:tcPr>
          <w:p w14:paraId="3B537F4E" w14:textId="77777777" w:rsidR="006A25C4" w:rsidRDefault="006A4889" w:rsidP="00EC38D2">
            <w:pPr>
              <w:jc w:val="left"/>
            </w:pPr>
            <w:r>
              <w:t>1.2</w:t>
            </w:r>
          </w:p>
        </w:tc>
        <w:tc>
          <w:tcPr>
            <w:tcW w:w="4680" w:type="dxa"/>
          </w:tcPr>
          <w:p w14:paraId="0D47A8FB" w14:textId="77777777" w:rsidR="006A25C4" w:rsidRDefault="00566771" w:rsidP="00EC38D2">
            <w:pPr>
              <w:jc w:val="left"/>
            </w:pPr>
            <w:r>
              <w:t>Mudança e atualização do resumo do negócio e objetivo do sistema, além de revisão dos usuários.</w:t>
            </w:r>
          </w:p>
        </w:tc>
        <w:tc>
          <w:tcPr>
            <w:tcW w:w="2410" w:type="dxa"/>
          </w:tcPr>
          <w:p w14:paraId="112A7044" w14:textId="77777777" w:rsidR="006A25C4" w:rsidRDefault="006A4889" w:rsidP="00EC38D2">
            <w:pPr>
              <w:jc w:val="left"/>
            </w:pPr>
            <w:r>
              <w:t>Erin</w:t>
            </w:r>
          </w:p>
        </w:tc>
      </w:tr>
    </w:tbl>
    <w:p w14:paraId="37443A20" w14:textId="77777777" w:rsidR="00CA1C0D" w:rsidRDefault="00CA1C0D"/>
    <w:p w14:paraId="4F76AEC6" w14:textId="77777777" w:rsidR="00CA1C0D" w:rsidRDefault="00E14F8E">
      <w:pPr>
        <w:pStyle w:val="Title"/>
        <w:jc w:val="center"/>
      </w:pPr>
      <w:r>
        <w:br w:type="page"/>
      </w:r>
      <w:r>
        <w:lastRenderedPageBreak/>
        <w:t>SUMÁRIO</w:t>
      </w:r>
    </w:p>
    <w:p w14:paraId="171BB0E8" w14:textId="77777777" w:rsidR="00B31999" w:rsidRDefault="00E14F8E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BF5C3B">
          <w:rPr>
            <w:webHidden/>
          </w:rPr>
          <w:t>2</w:t>
        </w:r>
        <w:r w:rsidR="00B31999">
          <w:rPr>
            <w:webHidden/>
          </w:rPr>
          <w:fldChar w:fldCharType="end"/>
        </w:r>
      </w:hyperlink>
    </w:p>
    <w:p w14:paraId="1C5E78FE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Pr="00233068">
          <w:rPr>
            <w:rStyle w:val="Hyperlink"/>
            <w:lang w:val="pt-PT"/>
          </w:rPr>
          <w:t>1.1. Resumo do Negócio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6F547167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Pr="00233068">
          <w:rPr>
            <w:rStyle w:val="Hyperlink"/>
            <w:lang w:val="pt-PT"/>
          </w:rPr>
          <w:t>1.2. Objetivo do Sistema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158F610D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Pr="00233068">
          <w:rPr>
            <w:rStyle w:val="Hyperlink"/>
            <w:lang w:val="pt-PT"/>
          </w:rPr>
          <w:t>1.3. Glossário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88AE11A" w14:textId="77777777" w:rsidR="00B31999" w:rsidRDefault="00B31999">
      <w:pPr>
        <w:pStyle w:val="TOC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Pr="00233068">
          <w:rPr>
            <w:rStyle w:val="Hyperlink"/>
            <w:lang w:val="pt-PT"/>
          </w:rPr>
          <w:t>1.4. 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2EA70D2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Pr="00233068">
          <w:rPr>
            <w:rStyle w:val="Hyperlink"/>
          </w:rPr>
          <w:t>2. 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6F701FB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Pr="00233068">
          <w:rPr>
            <w:rStyle w:val="Hyperlink"/>
            <w:lang w:val="pt-PT"/>
          </w:rPr>
          <w:t>3. Usuários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D13BDEB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Pr="00233068">
          <w:rPr>
            <w:rStyle w:val="Hyperlink"/>
            <w:lang w:val="pt-PT"/>
          </w:rPr>
          <w:t>4. Restrições Impostas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3969C201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Pr="00233068">
          <w:rPr>
            <w:rStyle w:val="Hyperlink"/>
            <w:lang w:val="pt-PT"/>
          </w:rPr>
          <w:t>5. Riscos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29446DD7" w14:textId="77777777" w:rsidR="00B31999" w:rsidRDefault="00B31999">
      <w:pPr>
        <w:pStyle w:val="TOC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Pr="00233068">
          <w:rPr>
            <w:rStyle w:val="Hyperlink"/>
            <w:lang w:val="pt-PT"/>
          </w:rPr>
          <w:t>6. Requisitos de Documentação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_Toc41559918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BF5C3B"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14:paraId="4136A3E7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683AA3BE" w14:textId="77777777" w:rsidR="00CA1C0D" w:rsidRDefault="00E14F8E">
      <w:pPr>
        <w:pStyle w:val="Heading1"/>
      </w:pPr>
      <w:r>
        <w:br w:type="page"/>
      </w:r>
      <w:bookmarkStart w:id="0" w:name="_Toc98042874"/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4155990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>
        <w:lastRenderedPageBreak/>
        <w:t>Introdução</w:t>
      </w:r>
      <w:bookmarkEnd w:id="13"/>
    </w:p>
    <w:p w14:paraId="2CA88D29" w14:textId="77777777" w:rsidR="00152A9F" w:rsidRDefault="00152A9F" w:rsidP="00152A9F">
      <w:pPr>
        <w:pStyle w:val="Heading2"/>
        <w:rPr>
          <w:lang w:val="pt-PT"/>
        </w:rPr>
      </w:pPr>
      <w:bookmarkStart w:id="14" w:name="_Toc41559910"/>
      <w:r>
        <w:rPr>
          <w:lang w:val="pt-PT"/>
        </w:rPr>
        <w:t>Resumo do Negócio</w:t>
      </w:r>
      <w:bookmarkEnd w:id="14"/>
    </w:p>
    <w:p w14:paraId="593C2F44" w14:textId="77777777" w:rsidR="00BF5C3B" w:rsidRPr="006A4889" w:rsidRDefault="006A4889" w:rsidP="00152A9F">
      <w:pPr>
        <w:pStyle w:val="Instruo"/>
        <w:rPr>
          <w:i w:val="0"/>
          <w:color w:val="auto"/>
          <w:lang w:val="pt-PT"/>
        </w:rPr>
      </w:pPr>
      <w:r w:rsidRPr="006A4889">
        <w:rPr>
          <w:i w:val="0"/>
          <w:color w:val="auto"/>
        </w:rPr>
        <w:t>Este projeto visa desenvolver uma plataforma web inovadora para o gerenciamento de eventos corporativos. O sistema permitirá o planejamento, registro, organização e acompanhamento de eventos internos</w:t>
      </w:r>
      <w:r w:rsidR="00566771">
        <w:rPr>
          <w:i w:val="0"/>
          <w:color w:val="auto"/>
        </w:rPr>
        <w:t xml:space="preserve"> e externos</w:t>
      </w:r>
      <w:r w:rsidRPr="006A4889">
        <w:rPr>
          <w:i w:val="0"/>
          <w:color w:val="auto"/>
        </w:rPr>
        <w:t>, como reuniões, treinamentos, celebrações e outros formatos, promovendo eficiência operacional e melhor experiência para os usuários</w:t>
      </w:r>
      <w:r w:rsidR="00697A7D" w:rsidRPr="006A4889">
        <w:rPr>
          <w:i w:val="0"/>
          <w:color w:val="auto"/>
          <w:lang w:val="pt-PT"/>
        </w:rPr>
        <w:t>.</w:t>
      </w:r>
    </w:p>
    <w:p w14:paraId="74EE2794" w14:textId="77777777" w:rsidR="008535C4" w:rsidRDefault="008535C4" w:rsidP="00970EC6">
      <w:pPr>
        <w:pStyle w:val="Heading2"/>
        <w:rPr>
          <w:lang w:val="pt-PT"/>
        </w:rPr>
      </w:pPr>
      <w:bookmarkStart w:id="15" w:name="_Toc41559911"/>
      <w:r>
        <w:rPr>
          <w:lang w:val="pt-PT"/>
        </w:rPr>
        <w:t>Objetivo do Sistema</w:t>
      </w:r>
      <w:bookmarkEnd w:id="15"/>
    </w:p>
    <w:p w14:paraId="6F715DD6" w14:textId="77777777" w:rsidR="00BF5C3B" w:rsidRPr="006A4889" w:rsidRDefault="006A4889" w:rsidP="008535C4">
      <w:pPr>
        <w:pStyle w:val="Instruo"/>
        <w:rPr>
          <w:i w:val="0"/>
          <w:color w:val="auto"/>
          <w:lang w:val="pt-PT"/>
        </w:rPr>
      </w:pPr>
      <w:r w:rsidRPr="006A4889">
        <w:rPr>
          <w:i w:val="0"/>
          <w:color w:val="auto"/>
        </w:rPr>
        <w:t>Criar um sistema intuitivo, responsivo e de alto desempenho, que atenda aos requisitos de usabilidade e acessibilidade, com foco na automação de processos relacionados à criação, controle de participação e gestão de eventos organizacionais.</w:t>
      </w:r>
    </w:p>
    <w:p w14:paraId="6B29CB5B" w14:textId="77777777" w:rsidR="00152A9F" w:rsidRDefault="00152A9F" w:rsidP="00152A9F">
      <w:pPr>
        <w:pStyle w:val="Heading2"/>
        <w:rPr>
          <w:lang w:val="pt-PT"/>
        </w:rPr>
      </w:pPr>
      <w:bookmarkStart w:id="16" w:name="_Toc41559912"/>
      <w:r>
        <w:rPr>
          <w:lang w:val="pt-PT"/>
        </w:rPr>
        <w:t>Glossário</w:t>
      </w:r>
      <w:bookmarkEnd w:id="16"/>
    </w:p>
    <w:p w14:paraId="3D6B6290" w14:textId="77777777" w:rsidR="008949E2" w:rsidRPr="008949E2" w:rsidRDefault="008949E2" w:rsidP="00152A9F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p w14:paraId="5BB0F591" w14:textId="77777777" w:rsidR="00152A9F" w:rsidRDefault="00152A9F" w:rsidP="00152A9F">
      <w:pPr>
        <w:pStyle w:val="Heading2"/>
        <w:rPr>
          <w:lang w:val="pt-PT"/>
        </w:rPr>
      </w:pPr>
      <w:bookmarkStart w:id="17" w:name="_Toc41559913"/>
      <w:r>
        <w:rPr>
          <w:lang w:val="pt-PT"/>
        </w:rPr>
        <w:t>Referências</w:t>
      </w:r>
      <w:bookmarkEnd w:id="17"/>
    </w:p>
    <w:p w14:paraId="2EC9B1EA" w14:textId="77777777" w:rsidR="0091283D" w:rsidRDefault="00392C36" w:rsidP="0091283D">
      <w:pPr>
        <w:rPr>
          <w:lang w:val="pt-PT"/>
        </w:rPr>
      </w:pPr>
      <w:hyperlink r:id="rId10" w:history="1">
        <w:r w:rsidRPr="003A6BD1">
          <w:rPr>
            <w:rStyle w:val="Hyperlink"/>
            <w:lang w:val="pt-PT"/>
          </w:rPr>
          <w:t>https://checkin.serpro.gov.br/</w:t>
        </w:r>
      </w:hyperlink>
      <w:r>
        <w:rPr>
          <w:lang w:val="pt-PT"/>
        </w:rPr>
        <w:t xml:space="preserve"> (software de gestão de eventos)</w:t>
      </w:r>
    </w:p>
    <w:p w14:paraId="0ABB299D" w14:textId="77777777" w:rsidR="006A4889" w:rsidRDefault="00392C36" w:rsidP="005076A9">
      <w:pPr>
        <w:rPr>
          <w:lang w:val="pt-PT"/>
        </w:rPr>
      </w:pPr>
      <w:hyperlink r:id="rId11" w:history="1">
        <w:r w:rsidRPr="003A6BD1">
          <w:rPr>
            <w:rStyle w:val="Hyperlink"/>
            <w:lang w:val="pt-PT"/>
          </w:rPr>
          <w:t>https://www.eventool.com/pt/</w:t>
        </w:r>
      </w:hyperlink>
      <w:r>
        <w:rPr>
          <w:lang w:val="pt-PT"/>
        </w:rPr>
        <w:t xml:space="preserve"> (aplicativo governamental voltado para organização de eventos)</w:t>
      </w:r>
    </w:p>
    <w:p w14:paraId="49382A13" w14:textId="77777777" w:rsidR="00392C36" w:rsidRDefault="00392C36" w:rsidP="0091283D">
      <w:pPr>
        <w:rPr>
          <w:lang w:val="pt-PT"/>
        </w:rPr>
      </w:pPr>
    </w:p>
    <w:p w14:paraId="0AB30408" w14:textId="77777777" w:rsidR="0091283D" w:rsidRPr="0091283D" w:rsidRDefault="0091283D" w:rsidP="0091283D">
      <w:pPr>
        <w:rPr>
          <w:lang w:val="pt-PT"/>
        </w:rPr>
      </w:pPr>
    </w:p>
    <w:p w14:paraId="10AE5451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2"/>
          <w:footerReference w:type="first" r:id="rId13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0AE55DC1" w14:textId="77777777" w:rsidR="00CA1C0D" w:rsidRDefault="00E14F8E">
      <w:pPr>
        <w:pStyle w:val="Heading1"/>
      </w:pPr>
      <w:bookmarkStart w:id="18" w:name="_Toc41559914"/>
      <w:r>
        <w:lastRenderedPageBreak/>
        <w:t>Problema</w:t>
      </w:r>
      <w:bookmarkEnd w:id="18"/>
    </w:p>
    <w:p w14:paraId="1C4A5CAE" w14:textId="77777777" w:rsidR="00184C3A" w:rsidRDefault="00184C3A" w:rsidP="00184C3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7"/>
        <w:gridCol w:w="2122"/>
        <w:gridCol w:w="3846"/>
        <w:gridCol w:w="5573"/>
      </w:tblGrid>
      <w:tr w:rsidR="00480DDC" w:rsidRPr="0091283D" w14:paraId="05BBD254" w14:textId="77777777" w:rsidTr="00BD0985">
        <w:tc>
          <w:tcPr>
            <w:tcW w:w="3587" w:type="dxa"/>
            <w:shd w:val="pct5" w:color="auto" w:fill="auto"/>
          </w:tcPr>
          <w:p w14:paraId="6BD22F1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2" w:type="dxa"/>
            <w:shd w:val="pct5" w:color="auto" w:fill="auto"/>
          </w:tcPr>
          <w:p w14:paraId="796561D0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46" w:type="dxa"/>
            <w:shd w:val="pct5" w:color="auto" w:fill="auto"/>
          </w:tcPr>
          <w:p w14:paraId="41666E76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573" w:type="dxa"/>
            <w:shd w:val="pct5" w:color="auto" w:fill="auto"/>
          </w:tcPr>
          <w:p w14:paraId="11A86F20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077B17B8" w14:textId="77777777" w:rsidTr="00BD0985">
        <w:tc>
          <w:tcPr>
            <w:tcW w:w="3587" w:type="dxa"/>
          </w:tcPr>
          <w:p w14:paraId="1180A0BB" w14:textId="77777777" w:rsidR="00C72D4A" w:rsidRPr="00C72D4A" w:rsidRDefault="00C72D4A" w:rsidP="00480DDC">
            <w:pPr>
              <w:pStyle w:val="Instruo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Registro de eventos feitos manualmente, dificultando gerenciamento rápido e conciso.</w:t>
            </w:r>
          </w:p>
          <w:p w14:paraId="0EA2F2F7" w14:textId="77777777" w:rsidR="00184C3A" w:rsidRDefault="00184C3A" w:rsidP="00480DDC">
            <w:pPr>
              <w:pStyle w:val="Instruo"/>
            </w:pPr>
          </w:p>
        </w:tc>
        <w:tc>
          <w:tcPr>
            <w:tcW w:w="2122" w:type="dxa"/>
          </w:tcPr>
          <w:p w14:paraId="1C4F96B8" w14:textId="77777777" w:rsidR="00C72D4A" w:rsidRDefault="00C72D4A" w:rsidP="00C72D4A">
            <w:pPr>
              <w:pStyle w:val="Instruo"/>
              <w:numPr>
                <w:ilvl w:val="0"/>
                <w:numId w:val="11"/>
              </w:numPr>
              <w:jc w:val="both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Funcionários</w:t>
            </w:r>
          </w:p>
          <w:p w14:paraId="3455D208" w14:textId="77777777" w:rsidR="0006267F" w:rsidRPr="0006267F" w:rsidRDefault="00AE6A56" w:rsidP="0006267F">
            <w:pPr>
              <w:pStyle w:val="ListParagraph"/>
              <w:numPr>
                <w:ilvl w:val="0"/>
                <w:numId w:val="11"/>
              </w:numPr>
            </w:pPr>
            <w:r>
              <w:t>Usuários</w:t>
            </w:r>
          </w:p>
          <w:p w14:paraId="5B6757CB" w14:textId="77777777" w:rsidR="00184C3A" w:rsidRDefault="00184C3A" w:rsidP="001E24F9">
            <w:pPr>
              <w:jc w:val="left"/>
            </w:pPr>
          </w:p>
        </w:tc>
        <w:tc>
          <w:tcPr>
            <w:tcW w:w="3846" w:type="dxa"/>
          </w:tcPr>
          <w:p w14:paraId="269FED40" w14:textId="77777777" w:rsidR="00C72D4A" w:rsidRDefault="00C72D4A" w:rsidP="00C72D4A">
            <w:pPr>
              <w:pStyle w:val="Instruo"/>
              <w:numPr>
                <w:ilvl w:val="0"/>
                <w:numId w:val="12"/>
              </w:numPr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Atraso em pesquisa e gerenciamento de eventos existentes</w:t>
            </w:r>
          </w:p>
          <w:p w14:paraId="605D764E" w14:textId="77777777" w:rsidR="00C72D4A" w:rsidRDefault="00C72D4A" w:rsidP="00C72D4A">
            <w:pPr>
              <w:pStyle w:val="ListParagraph"/>
              <w:numPr>
                <w:ilvl w:val="0"/>
                <w:numId w:val="12"/>
              </w:numPr>
            </w:pPr>
            <w:r>
              <w:t>Atraso de resposta para clientes</w:t>
            </w:r>
          </w:p>
          <w:p w14:paraId="7C90882A" w14:textId="77777777" w:rsidR="00C72D4A" w:rsidRPr="00C72D4A" w:rsidRDefault="00C72D4A" w:rsidP="00C72D4A">
            <w:pPr>
              <w:pStyle w:val="ListParagraph"/>
              <w:numPr>
                <w:ilvl w:val="0"/>
                <w:numId w:val="12"/>
              </w:numPr>
            </w:pPr>
            <w:r>
              <w:t>Falt</w:t>
            </w:r>
            <w:r w:rsidR="001E24F9">
              <w:t>a de um repasse de informações eficaz</w:t>
            </w:r>
            <w:r>
              <w:t>.</w:t>
            </w:r>
          </w:p>
          <w:p w14:paraId="4FC4C0CC" w14:textId="77777777" w:rsidR="00184C3A" w:rsidRDefault="00184C3A" w:rsidP="00C72D4A">
            <w:pPr>
              <w:pStyle w:val="Instruo"/>
              <w:ind w:left="360"/>
            </w:pPr>
          </w:p>
        </w:tc>
        <w:tc>
          <w:tcPr>
            <w:tcW w:w="5573" w:type="dxa"/>
          </w:tcPr>
          <w:p w14:paraId="4A253098" w14:textId="77777777" w:rsidR="00C72D4A" w:rsidRDefault="00C72D4A" w:rsidP="003F19F0">
            <w:pPr>
              <w:pStyle w:val="Instruo"/>
              <w:numPr>
                <w:ilvl w:val="0"/>
                <w:numId w:val="12"/>
              </w:numPr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 xml:space="preserve">Como </w:t>
            </w:r>
            <w:r w:rsidR="0006267F">
              <w:rPr>
                <w:i w:val="0"/>
                <w:color w:val="auto"/>
                <w:lang w:val="pt-PT"/>
              </w:rPr>
              <w:t>funcionário</w:t>
            </w:r>
            <w:r w:rsidR="003F19F0">
              <w:rPr>
                <w:i w:val="0"/>
                <w:color w:val="auto"/>
                <w:lang w:val="pt-PT"/>
              </w:rPr>
              <w:t xml:space="preserve"> </w:t>
            </w:r>
            <w:r>
              <w:rPr>
                <w:i w:val="0"/>
                <w:color w:val="auto"/>
                <w:lang w:val="pt-PT"/>
              </w:rPr>
              <w:t>quero ver e editar</w:t>
            </w:r>
            <w:r w:rsidR="003F19F0">
              <w:rPr>
                <w:i w:val="0"/>
                <w:color w:val="auto"/>
                <w:lang w:val="pt-PT"/>
              </w:rPr>
              <w:t>, adicionar e excluir</w:t>
            </w:r>
            <w:r>
              <w:rPr>
                <w:i w:val="0"/>
                <w:color w:val="auto"/>
                <w:lang w:val="pt-PT"/>
              </w:rPr>
              <w:t xml:space="preserve"> os eventos existentes para que eu consiga organizar os eventos.</w:t>
            </w:r>
          </w:p>
          <w:p w14:paraId="0FC612EF" w14:textId="77777777" w:rsidR="00C72D4A" w:rsidRPr="003F19F0" w:rsidRDefault="00C72D4A" w:rsidP="003F19F0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 w:rsidRPr="003F19F0">
              <w:rPr>
                <w:lang w:val="pt-PT"/>
              </w:rPr>
              <w:t xml:space="preserve">Como funcionário quero visualizar </w:t>
            </w:r>
            <w:r w:rsidR="0006267F">
              <w:rPr>
                <w:lang w:val="pt-PT"/>
              </w:rPr>
              <w:t>os detalhes</w:t>
            </w:r>
            <w:r w:rsidRPr="003F19F0">
              <w:rPr>
                <w:lang w:val="pt-PT"/>
              </w:rPr>
              <w:t xml:space="preserve"> dos eventos para </w:t>
            </w:r>
            <w:r w:rsidR="0006267F">
              <w:rPr>
                <w:lang w:val="pt-PT"/>
              </w:rPr>
              <w:t xml:space="preserve">lidar com as informações </w:t>
            </w:r>
            <w:r w:rsidRPr="003F19F0">
              <w:rPr>
                <w:lang w:val="pt-PT"/>
              </w:rPr>
              <w:t>de forma mais rápida e precisa.</w:t>
            </w:r>
          </w:p>
          <w:p w14:paraId="3CD11AE3" w14:textId="77777777" w:rsidR="003F19F0" w:rsidRDefault="0006267F" w:rsidP="003F19F0">
            <w:pPr>
              <w:pStyle w:val="ListParagraph"/>
              <w:numPr>
                <w:ilvl w:val="0"/>
                <w:numId w:val="12"/>
              </w:numPr>
              <w:rPr>
                <w:lang w:val="pt-PT"/>
              </w:rPr>
            </w:pPr>
            <w:r>
              <w:rPr>
                <w:lang w:val="pt-PT"/>
              </w:rPr>
              <w:t>Como usuário quero me cadastrar no eventos para que eu consiga participar das programações.</w:t>
            </w:r>
          </w:p>
          <w:p w14:paraId="3D015BEB" w14:textId="77777777" w:rsidR="003F19F0" w:rsidRPr="003F19F0" w:rsidRDefault="003F19F0" w:rsidP="003F19F0">
            <w:pPr>
              <w:pStyle w:val="ListParagraph"/>
              <w:rPr>
                <w:lang w:val="pt-PT"/>
              </w:rPr>
            </w:pPr>
          </w:p>
          <w:p w14:paraId="78301DF6" w14:textId="77777777" w:rsidR="003F19F0" w:rsidRDefault="00C72D4A" w:rsidP="003F19F0">
            <w:pPr>
              <w:pStyle w:val="Instruo"/>
            </w:pPr>
            <w:r>
              <w:rPr>
                <w:lang w:val="pt-PT"/>
              </w:rPr>
              <w:t xml:space="preserve"> </w:t>
            </w:r>
          </w:p>
          <w:p w14:paraId="68FA4D2B" w14:textId="77777777" w:rsidR="00E26429" w:rsidRDefault="00E26429" w:rsidP="00E26429">
            <w:pPr>
              <w:pStyle w:val="Instruo"/>
            </w:pPr>
          </w:p>
          <w:p w14:paraId="656F4C8D" w14:textId="77777777" w:rsidR="00480DDC" w:rsidRPr="00480DDC" w:rsidRDefault="00480DDC" w:rsidP="00480DDC"/>
          <w:p w14:paraId="79D8A692" w14:textId="77777777" w:rsidR="00184C3A" w:rsidRDefault="00184C3A" w:rsidP="00184C3A"/>
        </w:tc>
      </w:tr>
    </w:tbl>
    <w:p w14:paraId="184997E2" w14:textId="77777777" w:rsidR="00D77A69" w:rsidRDefault="00D77A69" w:rsidP="00D77A69">
      <w:pPr>
        <w:rPr>
          <w:lang w:val="pt-PT"/>
        </w:rPr>
      </w:pPr>
    </w:p>
    <w:p w14:paraId="5A5468C1" w14:textId="77777777" w:rsidR="00DA2E88" w:rsidRDefault="00DA2E88" w:rsidP="00D77A69">
      <w:pPr>
        <w:rPr>
          <w:lang w:val="pt-PT"/>
        </w:rPr>
      </w:pPr>
    </w:p>
    <w:p w14:paraId="7343A208" w14:textId="77777777" w:rsidR="00DA2E88" w:rsidRPr="0091283D" w:rsidRDefault="00DA2E88" w:rsidP="00DA2E88">
      <w:pPr>
        <w:rPr>
          <w:lang w:val="pt-PT"/>
        </w:rPr>
      </w:pPr>
    </w:p>
    <w:p w14:paraId="04ABF8A8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4"/>
          <w:footerReference w:type="first" r:id="rId15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546F004C" w14:textId="77777777" w:rsidR="00DA2E88" w:rsidRDefault="00DA2E88" w:rsidP="00D77A69">
      <w:pPr>
        <w:rPr>
          <w:lang w:val="pt-PT"/>
        </w:rPr>
      </w:pPr>
    </w:p>
    <w:p w14:paraId="416B5773" w14:textId="77777777" w:rsidR="0037618A" w:rsidRPr="0037618A" w:rsidRDefault="0037618A" w:rsidP="0037618A">
      <w:pPr>
        <w:pStyle w:val="Heading1"/>
        <w:rPr>
          <w:lang w:val="pt-PT"/>
        </w:rPr>
      </w:pPr>
      <w:bookmarkStart w:id="19" w:name="_Toc41559915"/>
      <w:r>
        <w:rPr>
          <w:lang w:val="pt-PT"/>
        </w:rPr>
        <w:t>Usuários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8"/>
        <w:gridCol w:w="4098"/>
      </w:tblGrid>
      <w:tr w:rsidR="00BD0985" w:rsidRPr="0091283D" w14:paraId="6780FD34" w14:textId="77777777" w:rsidTr="00DA2E88">
        <w:tc>
          <w:tcPr>
            <w:tcW w:w="0" w:type="auto"/>
            <w:shd w:val="pct5" w:color="auto" w:fill="auto"/>
          </w:tcPr>
          <w:p w14:paraId="4E06A993" w14:textId="77777777" w:rsidR="00BD0985" w:rsidRDefault="00BD0985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70A43B39" w14:textId="77777777" w:rsidR="00BD0985" w:rsidRDefault="00BD0985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BD0985" w14:paraId="64DCC4F6" w14:textId="77777777" w:rsidTr="00DA2E88">
        <w:tc>
          <w:tcPr>
            <w:tcW w:w="0" w:type="auto"/>
          </w:tcPr>
          <w:p w14:paraId="5A7EABB3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Funcionário</w:t>
            </w:r>
          </w:p>
          <w:p w14:paraId="488DDCE0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055F57F8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Determinar e</w:t>
            </w:r>
            <w:r w:rsidR="00BD0985">
              <w:rPr>
                <w:i w:val="0"/>
                <w:color w:val="auto"/>
                <w:lang w:val="pt-PT"/>
              </w:rPr>
              <w:t xml:space="preserve"> gerenciar eventos.</w:t>
            </w:r>
          </w:p>
          <w:p w14:paraId="35BE695C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</w:tr>
      <w:tr w:rsidR="00BD0985" w14:paraId="0FC90F3A" w14:textId="77777777" w:rsidTr="00DA2E88">
        <w:tc>
          <w:tcPr>
            <w:tcW w:w="0" w:type="auto"/>
          </w:tcPr>
          <w:p w14:paraId="047D09B5" w14:textId="77777777" w:rsidR="00BD0985" w:rsidRPr="00330A45" w:rsidRDefault="007B5D07" w:rsidP="00523697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Usuário</w:t>
            </w:r>
          </w:p>
          <w:p w14:paraId="4BEA0D4A" w14:textId="77777777" w:rsidR="00BD0985" w:rsidRDefault="00BD0985" w:rsidP="00523697">
            <w:pPr>
              <w:pStyle w:val="Instruo"/>
              <w:rPr>
                <w:lang w:val="pt-PT"/>
              </w:rPr>
            </w:pPr>
          </w:p>
        </w:tc>
        <w:tc>
          <w:tcPr>
            <w:tcW w:w="0" w:type="auto"/>
          </w:tcPr>
          <w:p w14:paraId="6D0CB3FC" w14:textId="77777777" w:rsidR="00BD0985" w:rsidRPr="00330A45" w:rsidRDefault="007B5D07" w:rsidP="0091283D">
            <w:pPr>
              <w:pStyle w:val="Instruo"/>
              <w:rPr>
                <w:i w:val="0"/>
                <w:color w:val="auto"/>
                <w:lang w:val="pt-PT"/>
              </w:rPr>
            </w:pPr>
            <w:r>
              <w:rPr>
                <w:i w:val="0"/>
                <w:color w:val="auto"/>
                <w:lang w:val="pt-PT"/>
              </w:rPr>
              <w:t>Realizar o cadastro e participar dos eventos</w:t>
            </w:r>
            <w:r w:rsidR="00AE6A56">
              <w:rPr>
                <w:i w:val="0"/>
                <w:color w:val="auto"/>
                <w:lang w:val="pt-PT"/>
              </w:rPr>
              <w:t>.</w:t>
            </w:r>
          </w:p>
          <w:p w14:paraId="1B61BE2A" w14:textId="77777777" w:rsidR="00BD0985" w:rsidRDefault="00BD0985" w:rsidP="0091283D">
            <w:pPr>
              <w:pStyle w:val="Instruo"/>
              <w:rPr>
                <w:lang w:val="pt-PT"/>
              </w:rPr>
            </w:pPr>
          </w:p>
        </w:tc>
      </w:tr>
    </w:tbl>
    <w:p w14:paraId="2F59DFDD" w14:textId="77777777" w:rsidR="0037618A" w:rsidRDefault="0037618A" w:rsidP="0037618A">
      <w:pPr>
        <w:rPr>
          <w:lang w:val="pt-PT"/>
        </w:rPr>
      </w:pPr>
    </w:p>
    <w:p w14:paraId="25EDF92E" w14:textId="77777777" w:rsidR="00CA1C0D" w:rsidRDefault="00E14F8E">
      <w:pPr>
        <w:pStyle w:val="Heading1"/>
        <w:rPr>
          <w:lang w:val="pt-PT"/>
        </w:rPr>
      </w:pPr>
      <w:bookmarkStart w:id="20" w:name="_Toc41559916"/>
      <w:r>
        <w:rPr>
          <w:lang w:val="pt-PT"/>
        </w:rPr>
        <w:t>Restrições Impostas</w:t>
      </w:r>
      <w:bookmarkEnd w:id="20"/>
    </w:p>
    <w:p w14:paraId="357D0FA9" w14:textId="5A413BD8" w:rsidR="00B61A1F" w:rsidRPr="005076A9" w:rsidRDefault="0088289B" w:rsidP="00B61A1F">
      <w:pPr>
        <w:pStyle w:val="Instruo"/>
        <w:numPr>
          <w:ilvl w:val="0"/>
          <w:numId w:val="13"/>
        </w:numPr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Deve </w:t>
      </w:r>
      <w:r w:rsidR="00BD0985">
        <w:rPr>
          <w:i w:val="0"/>
          <w:color w:val="auto"/>
          <w:lang w:val="pt-PT"/>
        </w:rPr>
        <w:t>utilizar</w:t>
      </w:r>
      <w:r>
        <w:rPr>
          <w:i w:val="0"/>
          <w:color w:val="auto"/>
          <w:lang w:val="pt-PT"/>
        </w:rPr>
        <w:t xml:space="preserve"> a linguagem </w:t>
      </w:r>
      <w:r w:rsidR="00697A7D">
        <w:rPr>
          <w:i w:val="0"/>
          <w:color w:val="auto"/>
          <w:lang w:val="pt-PT"/>
        </w:rPr>
        <w:t>de</w:t>
      </w:r>
      <w:r>
        <w:rPr>
          <w:i w:val="0"/>
          <w:color w:val="auto"/>
          <w:lang w:val="pt-PT"/>
        </w:rPr>
        <w:t xml:space="preserve"> programação Java</w:t>
      </w:r>
      <w:r w:rsidR="005076A9">
        <w:rPr>
          <w:i w:val="0"/>
          <w:color w:val="auto"/>
          <w:lang w:val="pt-PT"/>
        </w:rPr>
        <w:t xml:space="preserve"> </w:t>
      </w:r>
    </w:p>
    <w:p w14:paraId="19CE97D8" w14:textId="77777777" w:rsidR="0088289B" w:rsidRDefault="0088289B" w:rsidP="0088289B">
      <w:pPr>
        <w:pStyle w:val="ListParagraph"/>
        <w:numPr>
          <w:ilvl w:val="0"/>
          <w:numId w:val="13"/>
        </w:numPr>
        <w:rPr>
          <w:lang w:val="pt-PT"/>
        </w:rPr>
      </w:pPr>
      <w:r w:rsidRPr="0088289B">
        <w:rPr>
          <w:lang w:val="pt-PT"/>
        </w:rPr>
        <w:t xml:space="preserve">Deve ser entregue até </w:t>
      </w:r>
      <w:r w:rsidR="005076A9">
        <w:rPr>
          <w:color w:val="auto"/>
          <w:lang w:val="pt-PT"/>
        </w:rPr>
        <w:t>dezembro</w:t>
      </w:r>
      <w:r w:rsidRPr="00B61A1F">
        <w:rPr>
          <w:color w:val="FF0000"/>
          <w:lang w:val="pt-PT"/>
        </w:rPr>
        <w:t xml:space="preserve"> </w:t>
      </w:r>
      <w:r w:rsidRPr="0088289B">
        <w:rPr>
          <w:lang w:val="pt-PT"/>
        </w:rPr>
        <w:t>de 2025</w:t>
      </w:r>
    </w:p>
    <w:p w14:paraId="25A3FDF5" w14:textId="77777777" w:rsidR="007B7D37" w:rsidRDefault="007B7D37" w:rsidP="007B7D37">
      <w:pPr>
        <w:pStyle w:val="Heading1"/>
        <w:rPr>
          <w:lang w:val="pt-PT"/>
        </w:rPr>
      </w:pPr>
      <w:bookmarkStart w:id="21" w:name="_Toc41559917"/>
      <w:r>
        <w:rPr>
          <w:lang w:val="pt-PT"/>
        </w:rPr>
        <w:t>Riscos</w:t>
      </w:r>
      <w:bookmarkEnd w:id="21"/>
    </w:p>
    <w:p w14:paraId="1F52543B" w14:textId="77777777" w:rsidR="001E4E40" w:rsidRDefault="00A06A99" w:rsidP="00A06A99">
      <w:pPr>
        <w:pStyle w:val="Instruo"/>
        <w:numPr>
          <w:ilvl w:val="0"/>
          <w:numId w:val="14"/>
        </w:numPr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 xml:space="preserve">Cumprimento de prazos </w:t>
      </w:r>
      <w:r w:rsidR="00BD0985">
        <w:rPr>
          <w:i w:val="0"/>
          <w:color w:val="auto"/>
          <w:lang w:val="pt-PT"/>
        </w:rPr>
        <w:t>por conta do</w:t>
      </w:r>
      <w:r>
        <w:rPr>
          <w:i w:val="0"/>
          <w:color w:val="auto"/>
          <w:lang w:val="pt-PT"/>
        </w:rPr>
        <w:t xml:space="preserve"> tempo disponiblizado para desevolvimento;</w:t>
      </w:r>
    </w:p>
    <w:p w14:paraId="34762610" w14:textId="77777777" w:rsidR="00A06A99" w:rsidRPr="00A06A99" w:rsidRDefault="00A06A99" w:rsidP="00A06A99">
      <w:pPr>
        <w:pStyle w:val="ListParagraph"/>
        <w:numPr>
          <w:ilvl w:val="0"/>
          <w:numId w:val="14"/>
        </w:numPr>
        <w:rPr>
          <w:lang w:val="pt-PT"/>
        </w:rPr>
      </w:pPr>
      <w:r>
        <w:rPr>
          <w:lang w:val="pt-PT"/>
        </w:rPr>
        <w:t>Indisponibilidade dos usuários para fornecimeto e validação dos requisitos;</w:t>
      </w:r>
    </w:p>
    <w:p w14:paraId="339F0A5B" w14:textId="77777777" w:rsidR="00CA1C0D" w:rsidRDefault="00E14F8E">
      <w:pPr>
        <w:pStyle w:val="Heading1"/>
        <w:rPr>
          <w:lang w:val="pt-PT"/>
        </w:rPr>
      </w:pPr>
      <w:bookmarkStart w:id="22" w:name="_Toc41559918"/>
      <w:r>
        <w:rPr>
          <w:lang w:val="pt-PT"/>
        </w:rPr>
        <w:t>Requisitos de Documentação</w:t>
      </w:r>
      <w:bookmarkEnd w:id="22"/>
    </w:p>
    <w:p w14:paraId="775D1707" w14:textId="77777777" w:rsidR="00A06A99" w:rsidRPr="00A06A99" w:rsidRDefault="00A06A99">
      <w:pPr>
        <w:pStyle w:val="Instruo"/>
        <w:rPr>
          <w:i w:val="0"/>
          <w:color w:val="auto"/>
          <w:lang w:val="pt-PT"/>
        </w:rPr>
      </w:pPr>
      <w:r>
        <w:rPr>
          <w:i w:val="0"/>
          <w:color w:val="auto"/>
          <w:lang w:val="pt-PT"/>
        </w:rPr>
        <w:t>Não se aplica.</w:t>
      </w:r>
    </w:p>
    <w:sectPr w:rsidR="00A06A99" w:rsidRPr="00A06A99" w:rsidSect="00DA2E88">
      <w:headerReference w:type="default" r:id="rId16"/>
      <w:footerReference w:type="default" r:id="rId17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B31EF3" w14:textId="77777777" w:rsidR="005332C1" w:rsidRDefault="005332C1">
      <w:r>
        <w:separator/>
      </w:r>
    </w:p>
  </w:endnote>
  <w:endnote w:type="continuationSeparator" w:id="0">
    <w:p w14:paraId="166545C9" w14:textId="77777777" w:rsidR="005332C1" w:rsidRDefault="00533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2FDCEB" w14:textId="77777777" w:rsidR="006A25C4" w:rsidRDefault="006A25C4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35A15F1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5C3AE6BB" w14:textId="77777777" w:rsidR="006A25C4" w:rsidRDefault="006A25C4">
          <w:pPr>
            <w:pStyle w:val="Footer"/>
          </w:pPr>
          <w:r>
            <w:t>Politec Ltda.</w:t>
          </w:r>
        </w:p>
        <w:p w14:paraId="5AB27916" w14:textId="77777777" w:rsidR="006A25C4" w:rsidRDefault="006A25C4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BDC2314" w14:textId="77777777" w:rsidR="006A25C4" w:rsidRDefault="006A25C4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73A60D4" w14:textId="77777777" w:rsidR="006A25C4" w:rsidRDefault="006A25C4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00000">
            <w:fldChar w:fldCharType="begin"/>
          </w:r>
          <w:r w:rsidR="00000000">
            <w:instrText xml:space="preserve"> NUMPAGES </w:instrText>
          </w:r>
          <w:r w:rsidR="00000000">
            <w:fldChar w:fldCharType="separate"/>
          </w:r>
          <w:r w:rsidR="00BF5C3B">
            <w:rPr>
              <w:noProof/>
            </w:rPr>
            <w:t>2</w:t>
          </w:r>
          <w:r w:rsidR="00000000">
            <w:rPr>
              <w:noProof/>
            </w:rPr>
            <w:fldChar w:fldCharType="end"/>
          </w:r>
        </w:p>
      </w:tc>
    </w:tr>
  </w:tbl>
  <w:p w14:paraId="0AC9A011" w14:textId="77777777" w:rsidR="006A25C4" w:rsidRDefault="006A25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E9A409" w14:textId="77777777" w:rsidR="00152A9F" w:rsidRDefault="00152A9F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7B0F002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946C90F" w14:textId="77777777" w:rsidR="00152A9F" w:rsidRDefault="00152A9F">
          <w:pPr>
            <w:pStyle w:val="Footer"/>
          </w:pPr>
          <w:r>
            <w:t>Politec Ltda.</w:t>
          </w:r>
        </w:p>
        <w:p w14:paraId="4B9C0B7B" w14:textId="77777777" w:rsidR="00152A9F" w:rsidRDefault="00152A9F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C714F04" w14:textId="77777777" w:rsidR="00152A9F" w:rsidRDefault="00152A9F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1F1246B" w14:textId="77777777" w:rsidR="00152A9F" w:rsidRDefault="00152A9F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00000">
            <w:fldChar w:fldCharType="begin"/>
          </w:r>
          <w:r w:rsidR="00000000">
            <w:instrText xml:space="preserve"> NUMPAGES </w:instrText>
          </w:r>
          <w:r w:rsidR="00000000">
            <w:fldChar w:fldCharType="separate"/>
          </w:r>
          <w:r w:rsidR="00BF5C3B">
            <w:rPr>
              <w:noProof/>
            </w:rPr>
            <w:t>2</w:t>
          </w:r>
          <w:r w:rsidR="00000000">
            <w:rPr>
              <w:noProof/>
            </w:rPr>
            <w:fldChar w:fldCharType="end"/>
          </w:r>
        </w:p>
      </w:tc>
    </w:tr>
  </w:tbl>
  <w:p w14:paraId="0985A57F" w14:textId="77777777" w:rsidR="00152A9F" w:rsidRDefault="00152A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A56F6" w14:textId="77777777" w:rsidR="00DA2E88" w:rsidRDefault="00DA2E88">
    <w:pPr>
      <w:pStyle w:val="Footer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169401F1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3B70EE8" w14:textId="77777777" w:rsidR="00DA2E88" w:rsidRDefault="00DA2E88">
          <w:pPr>
            <w:pStyle w:val="Footer"/>
          </w:pPr>
          <w:r>
            <w:t>Politec Ltda.</w:t>
          </w:r>
        </w:p>
        <w:p w14:paraId="10C3B7B8" w14:textId="77777777" w:rsidR="00DA2E88" w:rsidRDefault="00DA2E88">
          <w:pPr>
            <w:pStyle w:val="Footer"/>
          </w:pPr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F6BD4BA" w14:textId="77777777" w:rsidR="00DA2E88" w:rsidRDefault="00DA2E88">
          <w:pPr>
            <w:pStyle w:val="Footer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26CCB6F8" w14:textId="77777777" w:rsidR="00DA2E88" w:rsidRDefault="00DA2E88">
          <w:pPr>
            <w:pStyle w:val="Footer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000000">
            <w:fldChar w:fldCharType="begin"/>
          </w:r>
          <w:r w:rsidR="00000000">
            <w:instrText xml:space="preserve"> NUMPAGES </w:instrText>
          </w:r>
          <w:r w:rsidR="00000000">
            <w:fldChar w:fldCharType="separate"/>
          </w:r>
          <w:r w:rsidR="00BF5C3B">
            <w:rPr>
              <w:noProof/>
            </w:rPr>
            <w:t>2</w:t>
          </w:r>
          <w:r w:rsidR="00000000">
            <w:rPr>
              <w:noProof/>
            </w:rPr>
            <w:fldChar w:fldCharType="end"/>
          </w:r>
        </w:p>
      </w:tc>
    </w:tr>
  </w:tbl>
  <w:p w14:paraId="471B36B8" w14:textId="77777777" w:rsidR="00DA2E88" w:rsidRDefault="00DA2E88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EBC219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0CEDAD26" w14:textId="77777777">
      <w:trPr>
        <w:cantSplit/>
      </w:trPr>
      <w:sdt>
        <w:sdtPr>
          <w:alias w:val="Gestor"/>
          <w:tag w:val=""/>
          <w:id w:val="527769811"/>
          <w:placeholder>
            <w:docPart w:val="6B2901E805574B33B13CE8E9F426AC1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tc>
            <w:tcPr>
              <w:tcW w:w="4320" w:type="dxa"/>
            </w:tcPr>
            <w:p w14:paraId="2F82110D" w14:textId="77777777" w:rsidR="00CA1C0D" w:rsidRDefault="0069358C">
              <w:r>
                <w:t>&lt;</w:t>
              </w:r>
              <w:proofErr w:type="spellStart"/>
              <w:r>
                <w:t>EvT</w:t>
              </w:r>
              <w:proofErr w:type="spellEnd"/>
              <w:r>
                <w:t>&gt; - &lt;Eventos Tech&gt;</w:t>
              </w:r>
            </w:p>
          </w:tc>
        </w:sdtContent>
      </w:sdt>
      <w:tc>
        <w:tcPr>
          <w:tcW w:w="1440" w:type="dxa"/>
          <w:vAlign w:val="center"/>
        </w:tcPr>
        <w:p w14:paraId="2BD4DCA4" w14:textId="77777777" w:rsidR="00CA1C0D" w:rsidRDefault="00CA1C0D"/>
      </w:tc>
      <w:sdt>
        <w:sdtPr>
          <w:rPr>
            <w:lang w:val="pt-PT"/>
          </w:rPr>
          <w:alias w:val="Assunto"/>
          <w:tag w:val=""/>
          <w:id w:val="-1988613125"/>
          <w:placeholder>
            <w:docPart w:val="15EE7870EE074E7F878BFF400CC6089C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tc>
            <w:tcPr>
              <w:tcW w:w="2340" w:type="dxa"/>
              <w:vAlign w:val="center"/>
            </w:tcPr>
            <w:p w14:paraId="20214CE8" w14:textId="77777777" w:rsidR="00CA1C0D" w:rsidRPr="00F22AD8" w:rsidRDefault="006A4889">
              <w:pPr>
                <w:rPr>
                  <w:lang w:val="pt-PT"/>
                </w:rPr>
              </w:pPr>
              <w:r>
                <w:t>Versão &lt;1.2&gt;</w:t>
              </w:r>
            </w:p>
          </w:tc>
        </w:sdtContent>
      </w:sdt>
      <w:tc>
        <w:tcPr>
          <w:tcW w:w="1610" w:type="dxa"/>
          <w:vAlign w:val="center"/>
        </w:tcPr>
        <w:p w14:paraId="38902524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F4575F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000000">
            <w:fldChar w:fldCharType="begin"/>
          </w:r>
          <w:r w:rsidR="00000000">
            <w:instrText xml:space="preserve"> NUMPAGES </w:instrText>
          </w:r>
          <w:r w:rsidR="00000000">
            <w:fldChar w:fldCharType="separate"/>
          </w:r>
          <w:r w:rsidR="00F4575F">
            <w:rPr>
              <w:noProof/>
            </w:rPr>
            <w:t>6</w:t>
          </w:r>
          <w:r w:rsidR="00000000">
            <w:rPr>
              <w:noProof/>
            </w:rPr>
            <w:fldChar w:fldCharType="end"/>
          </w:r>
        </w:p>
      </w:tc>
    </w:tr>
  </w:tbl>
  <w:p w14:paraId="151840D5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r w:rsidR="00000000">
      <w:fldChar w:fldCharType="begin"/>
    </w:r>
    <w:r w:rsidR="00000000">
      <w:instrText xml:space="preserve"> DOCPROPERTY  "Versão Modelo"  \* MERGEFORMAT </w:instrText>
    </w:r>
    <w:r w:rsidR="00000000">
      <w:fldChar w:fldCharType="separate"/>
    </w:r>
    <w:r w:rsidR="00BF5C3B">
      <w:t>1</w:t>
    </w:r>
    <w:r w:rsidR="000000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DCEC9" w14:textId="77777777" w:rsidR="005332C1" w:rsidRDefault="005332C1">
      <w:r>
        <w:separator/>
      </w:r>
    </w:p>
  </w:footnote>
  <w:footnote w:type="continuationSeparator" w:id="0">
    <w:p w14:paraId="1EC67416" w14:textId="77777777" w:rsidR="005332C1" w:rsidRDefault="005332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25FFCED0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23F1A6DC" w14:textId="77777777" w:rsidR="006A25C4" w:rsidRDefault="006A25C4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089B0AA3" w14:textId="77777777" w:rsidR="006A25C4" w:rsidRDefault="006A25C4">
          <w:pPr>
            <w:pStyle w:val="Footer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3EF3B1FB" w14:textId="77777777" w:rsidR="006A25C4" w:rsidRDefault="006A25C4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45" w:dyaOrig="690" w14:anchorId="55C959E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2.25pt;height:34.5pt">
                <v:imagedata r:id="rId1" o:title=""/>
              </v:shape>
              <o:OLEObject Type="Embed" ProgID="Word.Picture.8" ShapeID="_x0000_i1025" DrawAspect="Content" ObjectID="_1818329128" r:id="rId2"/>
            </w:object>
          </w:r>
        </w:p>
      </w:tc>
    </w:tr>
  </w:tbl>
  <w:p w14:paraId="61ADD93A" w14:textId="77777777" w:rsidR="006A25C4" w:rsidRDefault="006A25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31131A2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98BF7E7" w14:textId="77777777" w:rsidR="00152A9F" w:rsidRDefault="00152A9F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39B2480A" w14:textId="77777777" w:rsidR="00152A9F" w:rsidRDefault="00152A9F">
          <w:pPr>
            <w:pStyle w:val="Footer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0782696C" w14:textId="77777777" w:rsidR="00152A9F" w:rsidRDefault="00152A9F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45" w:dyaOrig="690" w14:anchorId="288ABA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2.25pt;height:34.5pt">
                <v:imagedata r:id="rId1" o:title=""/>
              </v:shape>
              <o:OLEObject Type="Embed" ProgID="Word.Picture.8" ShapeID="_x0000_i1026" DrawAspect="Content" ObjectID="_1818329129" r:id="rId2"/>
            </w:object>
          </w:r>
        </w:p>
      </w:tc>
    </w:tr>
  </w:tbl>
  <w:p w14:paraId="44DEC2FA" w14:textId="77777777" w:rsidR="00152A9F" w:rsidRDefault="00152A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2184735A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6DC7B6B3" w14:textId="77777777" w:rsidR="00DA2E88" w:rsidRDefault="00DA2E88">
          <w:pPr>
            <w:pStyle w:val="Footer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1B8F3C8" w14:textId="77777777" w:rsidR="00DA2E88" w:rsidRDefault="00DA2E88">
          <w:pPr>
            <w:pStyle w:val="Footer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4F6CF1C8" w14:textId="77777777" w:rsidR="00DA2E88" w:rsidRDefault="00DA2E88">
          <w:pPr>
            <w:pStyle w:val="Footer"/>
            <w:jc w:val="right"/>
            <w:rPr>
              <w:b/>
            </w:rPr>
          </w:pPr>
          <w:r>
            <w:rPr>
              <w:b/>
            </w:rPr>
            <w:object w:dxaOrig="1245" w:dyaOrig="690" w14:anchorId="6D0F60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2.25pt;height:34.5pt">
                <v:imagedata r:id="rId1" o:title=""/>
              </v:shape>
              <o:OLEObject Type="Embed" ProgID="Word.Picture.8" ShapeID="_x0000_i1027" DrawAspect="Content" ObjectID="_1818329130" r:id="rId2"/>
            </w:object>
          </w:r>
        </w:p>
      </w:tc>
    </w:tr>
  </w:tbl>
  <w:p w14:paraId="714A1A89" w14:textId="77777777" w:rsidR="00DA2E88" w:rsidRDefault="00DA2E88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73B17085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D47D6B0" w14:textId="77777777" w:rsidR="00CA1C0D" w:rsidRDefault="00E14F8E" w:rsidP="0069358C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</w:t>
          </w:r>
          <w:r w:rsidR="0069358C">
            <w:rPr>
              <w:b/>
              <w:bCs/>
              <w:lang w:val="pt-PT"/>
            </w:rPr>
            <w:t>EvT</w:t>
          </w:r>
          <w:r>
            <w:rPr>
              <w:b/>
              <w:bCs/>
              <w:lang w:val="pt-PT"/>
            </w:rPr>
            <w:t>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ADA84BFEFAA640DA85FE74690193C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3803F15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0A4E2A17" w14:textId="77777777" w:rsidR="00CA1C0D" w:rsidRDefault="00CA1C0D">
          <w:pPr>
            <w:rPr>
              <w:b/>
            </w:rPr>
          </w:pPr>
        </w:p>
      </w:tc>
    </w:tr>
  </w:tbl>
  <w:p w14:paraId="7936990C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6138F"/>
    <w:multiLevelType w:val="hybridMultilevel"/>
    <w:tmpl w:val="FDFE8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5BB4"/>
    <w:multiLevelType w:val="hybridMultilevel"/>
    <w:tmpl w:val="A83456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F336A"/>
    <w:multiLevelType w:val="hybridMultilevel"/>
    <w:tmpl w:val="60A65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21441E"/>
    <w:multiLevelType w:val="hybridMultilevel"/>
    <w:tmpl w:val="607E467E"/>
    <w:lvl w:ilvl="0" w:tplc="48323970">
      <w:start w:val="1"/>
      <w:numFmt w:val="decimal"/>
      <w:pStyle w:val="Heading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659150F"/>
    <w:multiLevelType w:val="hybridMultilevel"/>
    <w:tmpl w:val="214494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C75C49"/>
    <w:multiLevelType w:val="hybridMultilevel"/>
    <w:tmpl w:val="D218A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40D87"/>
    <w:multiLevelType w:val="hybridMultilevel"/>
    <w:tmpl w:val="956030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3F37BFE"/>
    <w:multiLevelType w:val="hybridMultilevel"/>
    <w:tmpl w:val="FA704D92"/>
    <w:lvl w:ilvl="0" w:tplc="9B2095CA">
      <w:start w:val="1"/>
      <w:numFmt w:val="bullet"/>
      <w:pStyle w:val="Lis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75133A1"/>
    <w:multiLevelType w:val="multilevel"/>
    <w:tmpl w:val="65BC53E8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312948775">
    <w:abstractNumId w:val="8"/>
  </w:num>
  <w:num w:numId="2" w16cid:durableId="141585757">
    <w:abstractNumId w:val="10"/>
  </w:num>
  <w:num w:numId="3" w16cid:durableId="1445342017">
    <w:abstractNumId w:val="10"/>
  </w:num>
  <w:num w:numId="4" w16cid:durableId="1162424931">
    <w:abstractNumId w:val="10"/>
  </w:num>
  <w:num w:numId="5" w16cid:durableId="785546282">
    <w:abstractNumId w:val="10"/>
  </w:num>
  <w:num w:numId="6" w16cid:durableId="972827509">
    <w:abstractNumId w:val="3"/>
  </w:num>
  <w:num w:numId="7" w16cid:durableId="21639993">
    <w:abstractNumId w:val="1"/>
  </w:num>
  <w:num w:numId="8" w16cid:durableId="1222060727">
    <w:abstractNumId w:val="4"/>
  </w:num>
  <w:num w:numId="9" w16cid:durableId="1020352701">
    <w:abstractNumId w:val="9"/>
  </w:num>
  <w:num w:numId="10" w16cid:durableId="866871985">
    <w:abstractNumId w:val="7"/>
  </w:num>
  <w:num w:numId="11" w16cid:durableId="1073620711">
    <w:abstractNumId w:val="2"/>
  </w:num>
  <w:num w:numId="12" w16cid:durableId="1403092800">
    <w:abstractNumId w:val="0"/>
  </w:num>
  <w:num w:numId="13" w16cid:durableId="1452285945">
    <w:abstractNumId w:val="6"/>
  </w:num>
  <w:num w:numId="14" w16cid:durableId="17121067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C3B"/>
    <w:rsid w:val="000568CE"/>
    <w:rsid w:val="0006267F"/>
    <w:rsid w:val="0006541F"/>
    <w:rsid w:val="000B1595"/>
    <w:rsid w:val="000B65A4"/>
    <w:rsid w:val="000D1C30"/>
    <w:rsid w:val="000E5CBC"/>
    <w:rsid w:val="00134755"/>
    <w:rsid w:val="00152A9F"/>
    <w:rsid w:val="00156BB7"/>
    <w:rsid w:val="00167F63"/>
    <w:rsid w:val="00170C62"/>
    <w:rsid w:val="00175658"/>
    <w:rsid w:val="00184C3A"/>
    <w:rsid w:val="00195780"/>
    <w:rsid w:val="001D270E"/>
    <w:rsid w:val="001E24F9"/>
    <w:rsid w:val="001E4E40"/>
    <w:rsid w:val="001F6675"/>
    <w:rsid w:val="001F7C4D"/>
    <w:rsid w:val="00231751"/>
    <w:rsid w:val="0026272C"/>
    <w:rsid w:val="00271A9A"/>
    <w:rsid w:val="00280DC8"/>
    <w:rsid w:val="002C4CB3"/>
    <w:rsid w:val="00330A45"/>
    <w:rsid w:val="0037618A"/>
    <w:rsid w:val="00392C36"/>
    <w:rsid w:val="003D28E2"/>
    <w:rsid w:val="003F19F0"/>
    <w:rsid w:val="00412ACF"/>
    <w:rsid w:val="00424835"/>
    <w:rsid w:val="004262DA"/>
    <w:rsid w:val="00453D62"/>
    <w:rsid w:val="004555AE"/>
    <w:rsid w:val="00480DDC"/>
    <w:rsid w:val="004A00AC"/>
    <w:rsid w:val="005076A9"/>
    <w:rsid w:val="00524758"/>
    <w:rsid w:val="005332C1"/>
    <w:rsid w:val="0054001E"/>
    <w:rsid w:val="00565A26"/>
    <w:rsid w:val="00566771"/>
    <w:rsid w:val="00572868"/>
    <w:rsid w:val="005762B1"/>
    <w:rsid w:val="00577A27"/>
    <w:rsid w:val="00591727"/>
    <w:rsid w:val="005B6E60"/>
    <w:rsid w:val="0069358C"/>
    <w:rsid w:val="00697A7D"/>
    <w:rsid w:val="006A0C5C"/>
    <w:rsid w:val="006A25C4"/>
    <w:rsid w:val="006A4889"/>
    <w:rsid w:val="006F3CDE"/>
    <w:rsid w:val="006F404D"/>
    <w:rsid w:val="00706369"/>
    <w:rsid w:val="00754E2E"/>
    <w:rsid w:val="007B5D07"/>
    <w:rsid w:val="007B7D37"/>
    <w:rsid w:val="008535C4"/>
    <w:rsid w:val="008601CF"/>
    <w:rsid w:val="00866C43"/>
    <w:rsid w:val="00866F97"/>
    <w:rsid w:val="0088289B"/>
    <w:rsid w:val="008949E2"/>
    <w:rsid w:val="008F5C6A"/>
    <w:rsid w:val="0091283D"/>
    <w:rsid w:val="00947D7C"/>
    <w:rsid w:val="0095017F"/>
    <w:rsid w:val="00961122"/>
    <w:rsid w:val="00970EC6"/>
    <w:rsid w:val="0099317F"/>
    <w:rsid w:val="009B1EEF"/>
    <w:rsid w:val="00A06A99"/>
    <w:rsid w:val="00A17A8E"/>
    <w:rsid w:val="00A17C63"/>
    <w:rsid w:val="00A40A69"/>
    <w:rsid w:val="00AE6A56"/>
    <w:rsid w:val="00B31999"/>
    <w:rsid w:val="00B55D20"/>
    <w:rsid w:val="00B562B3"/>
    <w:rsid w:val="00B61A1F"/>
    <w:rsid w:val="00B63F21"/>
    <w:rsid w:val="00B940E5"/>
    <w:rsid w:val="00B973BA"/>
    <w:rsid w:val="00BA55D0"/>
    <w:rsid w:val="00BB1F15"/>
    <w:rsid w:val="00BB7C2C"/>
    <w:rsid w:val="00BD0985"/>
    <w:rsid w:val="00BD3484"/>
    <w:rsid w:val="00BD4D84"/>
    <w:rsid w:val="00BF5C3B"/>
    <w:rsid w:val="00C22D9B"/>
    <w:rsid w:val="00C357FE"/>
    <w:rsid w:val="00C57F62"/>
    <w:rsid w:val="00C72D4A"/>
    <w:rsid w:val="00CA1C0D"/>
    <w:rsid w:val="00CF37F6"/>
    <w:rsid w:val="00D4118D"/>
    <w:rsid w:val="00D675CB"/>
    <w:rsid w:val="00D76C59"/>
    <w:rsid w:val="00D77A69"/>
    <w:rsid w:val="00D82CF1"/>
    <w:rsid w:val="00DA2E88"/>
    <w:rsid w:val="00DE041A"/>
    <w:rsid w:val="00E14F8E"/>
    <w:rsid w:val="00E26429"/>
    <w:rsid w:val="00E37A72"/>
    <w:rsid w:val="00E40350"/>
    <w:rsid w:val="00E72350"/>
    <w:rsid w:val="00EB261B"/>
    <w:rsid w:val="00EE12F5"/>
    <w:rsid w:val="00EE77CB"/>
    <w:rsid w:val="00EF3596"/>
    <w:rsid w:val="00F17D38"/>
    <w:rsid w:val="00F2279B"/>
    <w:rsid w:val="00F22AD8"/>
    <w:rsid w:val="00F4575F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43332C"/>
  <w15:docId w15:val="{7E85D9D2-F5FB-47A9-9800-9323B0A2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Heading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TOC3">
    <w:name w:val="toc 3"/>
    <w:basedOn w:val="TOC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odyText0">
    <w:name w:val="Body Text"/>
    <w:basedOn w:val="Normal"/>
    <w:semiHidden/>
    <w:pPr>
      <w:jc w:val="left"/>
    </w:pPr>
    <w:rPr>
      <w:lang w:val="pt-PT"/>
    </w:rPr>
  </w:style>
  <w:style w:type="character" w:styleId="PlaceholderText">
    <w:name w:val="Placeholder Text"/>
    <w:basedOn w:val="DefaultParagraphFont"/>
    <w:uiPriority w:val="99"/>
    <w:semiHidden/>
    <w:rsid w:val="006A25C4"/>
    <w:rPr>
      <w:color w:val="808080"/>
    </w:rPr>
  </w:style>
  <w:style w:type="character" w:customStyle="1" w:styleId="FooterChar">
    <w:name w:val="Footer Char"/>
    <w:basedOn w:val="DefaultParagraphFont"/>
    <w:link w:val="Footer"/>
    <w:semiHidden/>
    <w:rsid w:val="006A25C4"/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leGrid">
    <w:name w:val="Table Grid"/>
    <w:basedOn w:val="Table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eventool.com/pt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yperlink" Target="https://checkin.serpro.gov.br/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\Downloads\Template%20-%20Vis&#227;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289EB9537E64BABB3BA711DB384507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4ADF64-7BCF-475E-ACF4-3D18DF745F94}"/>
      </w:docPartPr>
      <w:docPartBody>
        <w:p w:rsidR="005D34C6" w:rsidRDefault="00085551">
          <w:pPr>
            <w:pStyle w:val="D289EB9537E64BABB3BA711DB384507B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ADA84BFEFAA640DA85FE74690193CC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CAFD88-612A-4D4D-B102-7EECED22E7B6}"/>
      </w:docPartPr>
      <w:docPartBody>
        <w:p w:rsidR="005D34C6" w:rsidRDefault="00085551">
          <w:pPr>
            <w:pStyle w:val="ADA84BFEFAA640DA85FE74690193CC2E"/>
          </w:pPr>
          <w:r w:rsidRPr="003D2951">
            <w:rPr>
              <w:rStyle w:val="PlaceholderText"/>
            </w:rPr>
            <w:t>[Título]</w:t>
          </w:r>
        </w:p>
      </w:docPartBody>
    </w:docPart>
    <w:docPart>
      <w:docPartPr>
        <w:name w:val="6B2901E805574B33B13CE8E9F426AC1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6A7E2-219C-4EF1-ACDE-CA91EE9F4A22}"/>
      </w:docPartPr>
      <w:docPartBody>
        <w:p w:rsidR="005D34C6" w:rsidRDefault="00085551">
          <w:pPr>
            <w:pStyle w:val="6B2901E805574B33B13CE8E9F426AC13"/>
          </w:pPr>
          <w:r w:rsidRPr="00A0088E">
            <w:rPr>
              <w:rStyle w:val="PlaceholderText"/>
            </w:rPr>
            <w:t>[Gestor]</w:t>
          </w:r>
        </w:p>
      </w:docPartBody>
    </w:docPart>
    <w:docPart>
      <w:docPartPr>
        <w:name w:val="15EE7870EE074E7F878BFF400CC6089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D8804C2-BA60-4A92-9C87-025BEDCF1C75}"/>
      </w:docPartPr>
      <w:docPartBody>
        <w:p w:rsidR="005D34C6" w:rsidRDefault="00085551">
          <w:pPr>
            <w:pStyle w:val="15EE7870EE074E7F878BFF400CC6089C"/>
          </w:pPr>
          <w:r w:rsidRPr="00A0088E">
            <w:rPr>
              <w:rStyle w:val="PlaceholderText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5551"/>
    <w:rsid w:val="00085551"/>
    <w:rsid w:val="00453D62"/>
    <w:rsid w:val="004E700C"/>
    <w:rsid w:val="005D34C6"/>
    <w:rsid w:val="00685E3F"/>
    <w:rsid w:val="00700232"/>
    <w:rsid w:val="00AC0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D289EB9537E64BABB3BA711DB384507B">
    <w:name w:val="D289EB9537E64BABB3BA711DB384507B"/>
  </w:style>
  <w:style w:type="paragraph" w:customStyle="1" w:styleId="ADA84BFEFAA640DA85FE74690193CC2E">
    <w:name w:val="ADA84BFEFAA640DA85FE74690193CC2E"/>
  </w:style>
  <w:style w:type="paragraph" w:customStyle="1" w:styleId="6B2901E805574B33B13CE8E9F426AC13">
    <w:name w:val="6B2901E805574B33B13CE8E9F426AC13"/>
  </w:style>
  <w:style w:type="paragraph" w:customStyle="1" w:styleId="15EE7870EE074E7F878BFF400CC6089C">
    <w:name w:val="15EE7870EE074E7F878BFF400CC60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ABD26E-22E3-4634-99F1-9F8AA4173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- Visão</Template>
  <TotalTime>63</TotalTime>
  <Pages>6</Pages>
  <Words>518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&lt;EvT&gt; - &lt;Eventos Tech&gt;</Manager>
  <Company/>
  <LinksUpToDate>false</LinksUpToDate>
  <CharactersWithSpaces>3311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&lt;1.2&gt;</dc:subject>
  <dc:creator>aluno</dc:creator>
  <cp:lastModifiedBy>Daltair Bassi</cp:lastModifiedBy>
  <cp:revision>30</cp:revision>
  <cp:lastPrinted>2005-05-17T17:30:00Z</cp:lastPrinted>
  <dcterms:created xsi:type="dcterms:W3CDTF">2025-05-29T11:24:00Z</dcterms:created>
  <dcterms:modified xsi:type="dcterms:W3CDTF">2025-09-02T17:39:00Z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