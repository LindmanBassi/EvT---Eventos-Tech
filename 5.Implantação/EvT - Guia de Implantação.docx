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0F1365F" w14:textId="1DEB97B8" w:rsidR="00F930E2" w:rsidRDefault="00F930E2" w:rsidP="006B06B4">
      <w:pPr>
        <w:jc w:val="center"/>
        <w:rPr>
          <w:noProof/>
          <w:lang w:val="pt-PT" w:eastAsia="pt-PT"/>
        </w:rPr>
      </w:pPr>
    </w:p>
    <w:p w14:paraId="0998ACB2" w14:textId="77777777" w:rsidR="00521B2F" w:rsidRDefault="00521B2F" w:rsidP="006B06B4">
      <w:pPr>
        <w:jc w:val="center"/>
        <w:rPr>
          <w:noProof/>
          <w:lang w:val="pt-PT" w:eastAsia="pt-PT"/>
        </w:rPr>
      </w:pPr>
    </w:p>
    <w:p w14:paraId="77B6A5E6" w14:textId="77777777" w:rsidR="00521B2F" w:rsidRDefault="00521B2F" w:rsidP="006B06B4">
      <w:pPr>
        <w:jc w:val="center"/>
        <w:rPr>
          <w:noProof/>
          <w:lang w:val="pt-PT" w:eastAsia="pt-PT"/>
        </w:rPr>
      </w:pPr>
    </w:p>
    <w:p w14:paraId="754E0E9F" w14:textId="77777777" w:rsidR="00521B2F" w:rsidRDefault="00521B2F" w:rsidP="006B06B4">
      <w:pPr>
        <w:jc w:val="center"/>
        <w:rPr>
          <w:noProof/>
          <w:lang w:val="pt-PT" w:eastAsia="pt-PT"/>
        </w:rPr>
      </w:pPr>
    </w:p>
    <w:p w14:paraId="1A0AEB59" w14:textId="77777777" w:rsidR="00521B2F" w:rsidRDefault="00521B2F" w:rsidP="006B06B4">
      <w:pPr>
        <w:jc w:val="center"/>
        <w:rPr>
          <w:noProof/>
          <w:lang w:val="pt-PT" w:eastAsia="pt-PT"/>
        </w:rPr>
      </w:pPr>
    </w:p>
    <w:p w14:paraId="2861BADD" w14:textId="77777777" w:rsidR="00521B2F" w:rsidRDefault="00521B2F" w:rsidP="006B06B4">
      <w:pPr>
        <w:jc w:val="center"/>
        <w:rPr>
          <w:noProof/>
          <w:lang w:val="pt-PT" w:eastAsia="pt-PT"/>
        </w:rPr>
      </w:pPr>
    </w:p>
    <w:p w14:paraId="6CAAB5ED" w14:textId="77777777" w:rsidR="00521B2F" w:rsidRDefault="00521B2F" w:rsidP="006B06B4">
      <w:pPr>
        <w:jc w:val="center"/>
        <w:rPr>
          <w:noProof/>
          <w:lang w:val="pt-PT" w:eastAsia="pt-PT"/>
        </w:rPr>
      </w:pPr>
    </w:p>
    <w:p w14:paraId="12C01AE5" w14:textId="77777777" w:rsidR="00521B2F" w:rsidRDefault="00521B2F" w:rsidP="006B06B4">
      <w:pPr>
        <w:jc w:val="center"/>
        <w:rPr>
          <w:noProof/>
          <w:lang w:val="pt-PT" w:eastAsia="pt-PT"/>
        </w:rPr>
      </w:pPr>
    </w:p>
    <w:p w14:paraId="68354BA7" w14:textId="77777777" w:rsidR="00521B2F" w:rsidRDefault="00521B2F" w:rsidP="006B06B4">
      <w:pPr>
        <w:jc w:val="center"/>
        <w:rPr>
          <w:noProof/>
          <w:lang w:val="pt-PT" w:eastAsia="pt-PT"/>
        </w:rPr>
      </w:pPr>
    </w:p>
    <w:p w14:paraId="3989EB2C" w14:textId="77777777" w:rsidR="00521B2F" w:rsidRPr="00A20D4F" w:rsidRDefault="00521B2F" w:rsidP="006B06B4">
      <w:pPr>
        <w:jc w:val="center"/>
      </w:pPr>
    </w:p>
    <w:p w14:paraId="20BFBE18" w14:textId="77777777" w:rsidR="00F930E2" w:rsidRPr="00A20D4F" w:rsidRDefault="00F930E2" w:rsidP="00F930E2"/>
    <w:p w14:paraId="76EC618D" w14:textId="77777777" w:rsidR="00F930E2" w:rsidRPr="00A20D4F" w:rsidRDefault="00F930E2" w:rsidP="00F930E2"/>
    <w:p w14:paraId="65675F52" w14:textId="77777777" w:rsidR="00F930E2" w:rsidRPr="00A20D4F" w:rsidRDefault="00F930E2" w:rsidP="00F930E2"/>
    <w:p w14:paraId="49C0CBCB" w14:textId="77777777" w:rsidR="00F930E2" w:rsidRPr="00A20D4F" w:rsidRDefault="00F930E2" w:rsidP="00F930E2"/>
    <w:p w14:paraId="04570005" w14:textId="77777777" w:rsidR="00F930E2" w:rsidRPr="00A20D4F" w:rsidRDefault="00F930E2" w:rsidP="00F930E2"/>
    <w:p w14:paraId="18A8680E" w14:textId="77777777" w:rsidR="00F930E2" w:rsidRPr="00A20D4F" w:rsidRDefault="00F930E2" w:rsidP="00F930E2"/>
    <w:p w14:paraId="0FACA952" w14:textId="77777777" w:rsidR="00F930E2" w:rsidRPr="00A20D4F" w:rsidRDefault="00F930E2" w:rsidP="00F930E2"/>
    <w:p w14:paraId="6DE86629" w14:textId="77777777" w:rsidR="00F930E2" w:rsidRPr="00A20D4F" w:rsidRDefault="00F930E2" w:rsidP="00F930E2"/>
    <w:p w14:paraId="07A415A7" w14:textId="77777777" w:rsidR="00F930E2" w:rsidRPr="00A20D4F" w:rsidRDefault="00F930E2" w:rsidP="00F930E2"/>
    <w:p w14:paraId="3CDF6ABB" w14:textId="77777777" w:rsidR="00F930E2" w:rsidRDefault="00F930E2" w:rsidP="00F930E2"/>
    <w:p w14:paraId="5A4E772E" w14:textId="77777777"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7AB3EB" wp14:editId="33550986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CAE8037C0304AA88CF3CBC92A429EA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445B13D" w14:textId="77777777" w:rsidR="00F930E2" w:rsidRPr="0037364C" w:rsidRDefault="00B755C7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Guia de Implantação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AB3E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CAE8037C0304AA88CF3CBC92A429EA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2445B13D" w14:textId="77777777" w:rsidR="00F930E2" w:rsidRPr="0037364C" w:rsidRDefault="00B755C7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Guia de Implantação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F3F1580" w14:textId="77777777" w:rsidR="00F930E2" w:rsidRPr="00264EFB" w:rsidRDefault="00F930E2" w:rsidP="00F930E2"/>
    <w:p w14:paraId="022897A9" w14:textId="77777777" w:rsidR="00F930E2" w:rsidRPr="00264EFB" w:rsidRDefault="00F930E2" w:rsidP="00F930E2"/>
    <w:p w14:paraId="6A4EDECC" w14:textId="77777777"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B3AA3" wp14:editId="26E55AB4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245BAA2" w14:textId="5482E70C" w:rsidR="00F930E2" w:rsidRPr="0037364C" w:rsidRDefault="00F930E2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7B662E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3815964B" w14:textId="77777777" w:rsidR="00F930E2" w:rsidRPr="0037364C" w:rsidRDefault="00F930E2" w:rsidP="00F930E2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2F3392FD" w14:textId="77777777" w:rsidR="00F930E2" w:rsidRPr="0037364C" w:rsidRDefault="00F930E2" w:rsidP="00F930E2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B3AA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245BAA2" w14:textId="5482E70C" w:rsidR="00F930E2" w:rsidRPr="0037364C" w:rsidRDefault="00F930E2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7B662E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3815964B" w14:textId="77777777" w:rsidR="00F930E2" w:rsidRPr="0037364C" w:rsidRDefault="00F930E2" w:rsidP="00F930E2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2F3392FD" w14:textId="77777777" w:rsidR="00F930E2" w:rsidRPr="0037364C" w:rsidRDefault="00F930E2" w:rsidP="00F930E2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C61EFC" w14:textId="77777777" w:rsidR="00F930E2" w:rsidRPr="00264EFB" w:rsidRDefault="00F930E2" w:rsidP="00F930E2"/>
    <w:p w14:paraId="419FA973" w14:textId="77777777" w:rsidR="00F930E2" w:rsidRPr="00264EFB" w:rsidRDefault="00F930E2" w:rsidP="00F930E2"/>
    <w:p w14:paraId="25347D04" w14:textId="77777777" w:rsidR="00F930E2" w:rsidRPr="00264EFB" w:rsidRDefault="00F930E2" w:rsidP="00F930E2"/>
    <w:p w14:paraId="69ACCCEE" w14:textId="77777777" w:rsidR="00F930E2" w:rsidRPr="00264EFB" w:rsidRDefault="00F930E2" w:rsidP="00F930E2"/>
    <w:p w14:paraId="253EB56F" w14:textId="77777777" w:rsidR="00F930E2" w:rsidRPr="00264EFB" w:rsidRDefault="00F930E2" w:rsidP="00F930E2"/>
    <w:p w14:paraId="71C3172C" w14:textId="77777777" w:rsidR="00F930E2" w:rsidRPr="00264EFB" w:rsidRDefault="00F930E2" w:rsidP="00F930E2">
      <w:r>
        <w:tab/>
      </w:r>
    </w:p>
    <w:p w14:paraId="645CE77F" w14:textId="77777777" w:rsidR="00F930E2" w:rsidRPr="00264EFB" w:rsidRDefault="00F930E2" w:rsidP="00F930E2"/>
    <w:p w14:paraId="5B29DE5C" w14:textId="77777777" w:rsidR="00F930E2" w:rsidRPr="00264EFB" w:rsidRDefault="00F930E2" w:rsidP="00F930E2"/>
    <w:p w14:paraId="7044467C" w14:textId="77777777" w:rsidR="00F930E2" w:rsidRPr="00264EFB" w:rsidRDefault="00F930E2" w:rsidP="00F930E2"/>
    <w:p w14:paraId="065105CD" w14:textId="77777777" w:rsidR="00F930E2" w:rsidRPr="00264EFB" w:rsidRDefault="00F930E2" w:rsidP="00F930E2"/>
    <w:p w14:paraId="6D583B99" w14:textId="77777777" w:rsidR="00F930E2" w:rsidRPr="00264EFB" w:rsidRDefault="00F930E2" w:rsidP="00F930E2"/>
    <w:p w14:paraId="6CF34A46" w14:textId="77777777" w:rsidR="00F930E2" w:rsidRPr="00264EFB" w:rsidRDefault="00F930E2" w:rsidP="00F930E2"/>
    <w:p w14:paraId="4C755CA2" w14:textId="77777777" w:rsidR="00F930E2" w:rsidRPr="00264EFB" w:rsidRDefault="00F930E2" w:rsidP="00F930E2"/>
    <w:p w14:paraId="4D6FA0C5" w14:textId="77777777" w:rsidR="00F930E2" w:rsidRPr="00264EFB" w:rsidRDefault="00F930E2" w:rsidP="00F930E2"/>
    <w:p w14:paraId="4E779150" w14:textId="77777777" w:rsidR="00F930E2" w:rsidRPr="00264EFB" w:rsidRDefault="00F930E2" w:rsidP="00F930E2"/>
    <w:p w14:paraId="5C0E8B8B" w14:textId="77777777" w:rsidR="00F930E2" w:rsidRPr="00264EFB" w:rsidRDefault="00F930E2" w:rsidP="00F930E2"/>
    <w:p w14:paraId="350C3966" w14:textId="77777777" w:rsidR="00F930E2" w:rsidRPr="00264EFB" w:rsidRDefault="00F930E2" w:rsidP="00F930E2"/>
    <w:p w14:paraId="3102D918" w14:textId="77777777" w:rsidR="00F930E2" w:rsidRDefault="00F930E2" w:rsidP="00F930E2">
      <w:pPr>
        <w:tabs>
          <w:tab w:val="left" w:pos="3700"/>
        </w:tabs>
      </w:pPr>
      <w:r>
        <w:tab/>
      </w:r>
    </w:p>
    <w:p w14:paraId="554F3BCB" w14:textId="77777777" w:rsidR="00F930E2" w:rsidRPr="00264EFB" w:rsidRDefault="00F930E2" w:rsidP="00F930E2">
      <w:pPr>
        <w:tabs>
          <w:tab w:val="left" w:pos="3700"/>
        </w:tabs>
        <w:sectPr w:rsidR="00F930E2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57CEA" wp14:editId="6425E875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141C4436" w14:textId="028719C5" w:rsidR="00F930E2" w:rsidRPr="00264EFB" w:rsidRDefault="006B06B4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&lt;</w:t>
                                </w:r>
                                <w:proofErr w:type="spellStart"/>
                                <w:r w:rsidR="007B662E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EvT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&gt; - &lt;</w:t>
                                </w:r>
                                <w:r w:rsidR="007B662E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Eventos Tech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1B718F5B" w14:textId="77777777" w:rsidR="00F930E2" w:rsidRDefault="00F930E2" w:rsidP="00F930E2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57CEA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141C4436" w14:textId="028719C5" w:rsidR="00F930E2" w:rsidRPr="00264EFB" w:rsidRDefault="006B06B4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&lt;</w:t>
                          </w:r>
                          <w:proofErr w:type="spellStart"/>
                          <w:r w:rsidR="007B662E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EvT</w:t>
                          </w:r>
                          <w:proofErr w:type="spellEnd"/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&gt; - &lt;</w:t>
                          </w:r>
                          <w:r w:rsidR="007B662E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Eventos Tech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&gt;</w:t>
                          </w:r>
                        </w:p>
                      </w:sdtContent>
                    </w:sdt>
                    <w:p w14:paraId="1B718F5B" w14:textId="77777777" w:rsidR="00F930E2" w:rsidRDefault="00F930E2" w:rsidP="00F930E2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BB5BEED" w14:textId="77777777" w:rsidR="00D77DA4" w:rsidRDefault="00D77DA4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F930E2" w14:paraId="10465CF7" w14:textId="77777777" w:rsidTr="007D4438">
        <w:trPr>
          <w:trHeight w:val="284"/>
        </w:trPr>
        <w:tc>
          <w:tcPr>
            <w:tcW w:w="1550" w:type="dxa"/>
            <w:shd w:val="clear" w:color="auto" w:fill="C00000"/>
          </w:tcPr>
          <w:p w14:paraId="666A5E51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19B12990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C942E83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BC93015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930E2" w14:paraId="4C3664F6" w14:textId="77777777" w:rsidTr="007D4438">
        <w:trPr>
          <w:trHeight w:val="284"/>
        </w:trPr>
        <w:tc>
          <w:tcPr>
            <w:tcW w:w="1550" w:type="dxa"/>
          </w:tcPr>
          <w:p w14:paraId="76692035" w14:textId="6B3254FF" w:rsidR="00F930E2" w:rsidRPr="007B662E" w:rsidRDefault="007B662E" w:rsidP="007D4438">
            <w:pPr>
              <w:pStyle w:val="Instruo"/>
              <w:rPr>
                <w:color w:val="000000" w:themeColor="text1"/>
              </w:rPr>
            </w:pPr>
            <w:r w:rsidRPr="007B662E">
              <w:rPr>
                <w:color w:val="000000" w:themeColor="text1"/>
              </w:rPr>
              <w:t>20/10/2025</w:t>
            </w:r>
          </w:p>
          <w:p w14:paraId="3A057F19" w14:textId="77777777" w:rsidR="00F930E2" w:rsidRPr="007B662E" w:rsidRDefault="00F930E2" w:rsidP="007D4438">
            <w:pPr>
              <w:pStyle w:val="Instruo"/>
              <w:rPr>
                <w:color w:val="000000" w:themeColor="text1"/>
              </w:rPr>
            </w:pPr>
          </w:p>
        </w:tc>
        <w:tc>
          <w:tcPr>
            <w:tcW w:w="1080" w:type="dxa"/>
          </w:tcPr>
          <w:p w14:paraId="7FE9C702" w14:textId="62678C93" w:rsidR="00F930E2" w:rsidRPr="007B662E" w:rsidRDefault="007B662E" w:rsidP="007D4438">
            <w:pPr>
              <w:pStyle w:val="Instruo"/>
              <w:rPr>
                <w:color w:val="000000" w:themeColor="text1"/>
              </w:rPr>
            </w:pPr>
            <w:r w:rsidRPr="007B662E">
              <w:rPr>
                <w:color w:val="000000" w:themeColor="text1"/>
              </w:rPr>
              <w:t>1.0</w:t>
            </w:r>
          </w:p>
        </w:tc>
        <w:tc>
          <w:tcPr>
            <w:tcW w:w="4680" w:type="dxa"/>
          </w:tcPr>
          <w:p w14:paraId="46848B44" w14:textId="40AA8E58" w:rsidR="00F930E2" w:rsidRPr="007B662E" w:rsidRDefault="007B662E" w:rsidP="007D4438">
            <w:pPr>
              <w:pStyle w:val="Instruo"/>
              <w:rPr>
                <w:color w:val="000000" w:themeColor="text1"/>
              </w:rPr>
            </w:pPr>
            <w:r w:rsidRPr="007B662E">
              <w:rPr>
                <w:color w:val="000000" w:themeColor="text1"/>
              </w:rPr>
              <w:t>Criação inicial do Guia de Implantação do sistema Eventos</w:t>
            </w:r>
            <w:r w:rsidRPr="007B662E">
              <w:rPr>
                <w:color w:val="000000" w:themeColor="text1"/>
              </w:rPr>
              <w:t xml:space="preserve"> </w:t>
            </w:r>
            <w:r w:rsidRPr="007B662E">
              <w:rPr>
                <w:color w:val="000000" w:themeColor="text1"/>
              </w:rPr>
              <w:t>Tech.</w:t>
            </w:r>
          </w:p>
        </w:tc>
        <w:tc>
          <w:tcPr>
            <w:tcW w:w="2410" w:type="dxa"/>
          </w:tcPr>
          <w:p w14:paraId="65DF8D23" w14:textId="656C8B7D" w:rsidR="00F930E2" w:rsidRPr="007B662E" w:rsidRDefault="007B662E" w:rsidP="007D4438">
            <w:pPr>
              <w:pStyle w:val="Instruo"/>
              <w:rPr>
                <w:color w:val="000000" w:themeColor="text1"/>
              </w:rPr>
            </w:pPr>
            <w:r w:rsidRPr="007B662E">
              <w:rPr>
                <w:color w:val="000000" w:themeColor="text1"/>
              </w:rPr>
              <w:t>Maria Clara</w:t>
            </w:r>
          </w:p>
        </w:tc>
      </w:tr>
    </w:tbl>
    <w:p w14:paraId="295698FF" w14:textId="77777777" w:rsidR="00D77DA4" w:rsidRDefault="00D77DA4"/>
    <w:p w14:paraId="7A383C56" w14:textId="77777777" w:rsidR="00D77DA4" w:rsidRDefault="00D77DA4" w:rsidP="00F930E2">
      <w:pPr>
        <w:pStyle w:val="Ttulo"/>
        <w:jc w:val="center"/>
      </w:pPr>
      <w:r>
        <w:br w:type="page"/>
      </w:r>
      <w:r>
        <w:lastRenderedPageBreak/>
        <w:t>SUMÁRIO</w:t>
      </w:r>
    </w:p>
    <w:p w14:paraId="5A6F96F1" w14:textId="77777777" w:rsidR="00752313" w:rsidRDefault="00D77DA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7620792" w:history="1">
        <w:r w:rsidR="00752313" w:rsidRPr="00AB56AE">
          <w:rPr>
            <w:rStyle w:val="Hyperlink"/>
          </w:rPr>
          <w:t>1. Introdução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_Toc487620792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752313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14:paraId="05FE8461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3" w:history="1">
        <w:r w:rsidRPr="00AB56AE">
          <w:rPr>
            <w:rStyle w:val="Hyperlink"/>
          </w:rPr>
          <w:t>1.1.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0293523" w14:textId="77777777" w:rsidR="00752313" w:rsidRDefault="007523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4" w:history="1">
        <w:r w:rsidRPr="00AB56AE">
          <w:rPr>
            <w:rStyle w:val="Hyperlink"/>
          </w:rPr>
          <w:t>2. Planejamento de Implantação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E84686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5" w:history="1">
        <w:r w:rsidRPr="00AB56AE">
          <w:rPr>
            <w:rStyle w:val="Hyperlink"/>
            <w:lang w:val="pt-PT"/>
          </w:rPr>
          <w:t>2.1. Responsabilidades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E64F1B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6" w:history="1">
        <w:r w:rsidRPr="00AB56AE">
          <w:rPr>
            <w:rStyle w:val="Hyperlink"/>
            <w:lang w:val="pt-PT"/>
          </w:rPr>
          <w:t>2.2. Cronograma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275A323" w14:textId="77777777" w:rsidR="00752313" w:rsidRDefault="007523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7" w:history="1">
        <w:r w:rsidRPr="00AB56AE">
          <w:rPr>
            <w:rStyle w:val="Hyperlink"/>
          </w:rPr>
          <w:t>3. Recursos NECESSÁRIOS PARA IMPLANTAR 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60057E0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8" w:history="1">
        <w:r w:rsidRPr="00AB56AE">
          <w:rPr>
            <w:rStyle w:val="Hyperlink"/>
            <w:lang w:val="pt-PT"/>
          </w:rPr>
          <w:t>3.1. Ambiente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637DDE7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9" w:history="1">
        <w:r w:rsidRPr="00AB56AE">
          <w:rPr>
            <w:rStyle w:val="Hyperlink"/>
            <w:lang w:val="pt-PT"/>
          </w:rPr>
          <w:t>3.2. 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848C33B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0" w:history="1">
        <w:r w:rsidRPr="00AB56AE">
          <w:rPr>
            <w:rStyle w:val="Hyperlink"/>
            <w:lang w:val="pt-PT"/>
          </w:rPr>
          <w:t>3.3.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A767FE1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1" w:history="1">
        <w:r w:rsidRPr="00AB56AE">
          <w:rPr>
            <w:rStyle w:val="Hyperlink"/>
            <w:lang w:val="pt-PT"/>
          </w:rPr>
          <w:t>3.4. Pessoas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F14C597" w14:textId="77777777" w:rsidR="00752313" w:rsidRDefault="007523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2" w:history="1">
        <w:r w:rsidRPr="00AB56AE">
          <w:rPr>
            <w:rStyle w:val="Hyperlink"/>
          </w:rPr>
          <w:t>4. ROTEIRO DE implantação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AECE615" w14:textId="77777777" w:rsidR="00752313" w:rsidRDefault="007523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3" w:history="1">
        <w:r w:rsidRPr="00AB56AE">
          <w:rPr>
            <w:rStyle w:val="Hyperlink"/>
          </w:rPr>
          <w:t>5. Treinamento e suporte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D437E42" w14:textId="77777777" w:rsidR="00D77DA4" w:rsidRDefault="00D77DA4">
      <w:r>
        <w:fldChar w:fldCharType="end"/>
      </w:r>
    </w:p>
    <w:p w14:paraId="014F8086" w14:textId="77777777"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r>
        <w:br w:type="page"/>
      </w:r>
      <w:bookmarkStart w:id="0" w:name="_Toc104341857"/>
      <w:bookmarkStart w:id="1" w:name="_Toc487620792"/>
      <w:r>
        <w:lastRenderedPageBreak/>
        <w:t>Introdução</w:t>
      </w:r>
      <w:bookmarkEnd w:id="0"/>
      <w:bookmarkEnd w:id="1"/>
    </w:p>
    <w:p w14:paraId="11D16204" w14:textId="5E21EB37" w:rsidR="007B662E" w:rsidRPr="007C7A56" w:rsidRDefault="007B662E" w:rsidP="007B662E">
      <w:r w:rsidRPr="007C7A56">
        <w:t xml:space="preserve">O presente documento descreve o Guia de Implantação do sistema </w:t>
      </w:r>
      <w:proofErr w:type="spellStart"/>
      <w:r w:rsidRPr="007C7A56">
        <w:t>EventosTech</w:t>
      </w:r>
      <w:proofErr w:type="spellEnd"/>
      <w:r w:rsidRPr="007C7A56">
        <w:t>, uma plataforma digital voltada à gestão de eventos corporativos.</w:t>
      </w:r>
    </w:p>
    <w:p w14:paraId="28A9EF2C" w14:textId="77777777" w:rsidR="007B662E" w:rsidRPr="007C7A56" w:rsidRDefault="007B662E" w:rsidP="007B662E">
      <w:r w:rsidRPr="007C7A56">
        <w:t>O objetivo é orientar todas as etapas necessárias para a implantação do produto, desde a preparação do ambiente até o suporte pós-implantação.</w:t>
      </w:r>
    </w:p>
    <w:p w14:paraId="1A493BE9" w14:textId="77777777" w:rsidR="007B662E" w:rsidRPr="007C7A56" w:rsidRDefault="007B662E" w:rsidP="007B662E"/>
    <w:p w14:paraId="22D886A5" w14:textId="068C13B8" w:rsidR="007B662E" w:rsidRPr="007C7A56" w:rsidRDefault="007B662E" w:rsidP="007B662E">
      <w:r w:rsidRPr="007C7A56">
        <w:t>Este guia visa garantir que a implantação ocorra de forma padronizada, controlada e segura, minimizando riscos e assegurando a plena operação do sistema para funcionários e usuários.</w:t>
      </w:r>
    </w:p>
    <w:p w14:paraId="0B6925C9" w14:textId="4B3F8018" w:rsidR="00D77DA4" w:rsidRDefault="00D77DA4" w:rsidP="00D77DA4">
      <w:pPr>
        <w:pStyle w:val="Ttulo2"/>
        <w:numPr>
          <w:ilvl w:val="1"/>
          <w:numId w:val="3"/>
        </w:numPr>
        <w:ind w:left="0" w:firstLine="0"/>
      </w:pPr>
      <w:bookmarkStart w:id="2" w:name="_Toc104341861"/>
      <w:bookmarkStart w:id="3" w:name="_Toc487620793"/>
      <w:r>
        <w:t>Referências</w:t>
      </w:r>
      <w:bookmarkEnd w:id="2"/>
      <w:bookmarkEnd w:id="3"/>
    </w:p>
    <w:bookmarkStart w:id="4" w:name="_Toc487620794"/>
    <w:p w14:paraId="687A5819" w14:textId="77777777" w:rsidR="00793431" w:rsidRDefault="00793431" w:rsidP="00793431">
      <w:pPr>
        <w:rPr>
          <w:lang w:val="pt-PT"/>
        </w:rPr>
      </w:pPr>
      <w:r>
        <w:fldChar w:fldCharType="begin"/>
      </w:r>
      <w:r>
        <w:instrText>HYPERLINK "https://checkin.serpro.gov.br/"</w:instrText>
      </w:r>
      <w:r>
        <w:fldChar w:fldCharType="separate"/>
      </w:r>
      <w:r>
        <w:rPr>
          <w:rStyle w:val="Hyperlink"/>
          <w:lang w:val="pt-PT"/>
        </w:rPr>
        <w:t>https://checkin.serpro.gov.br/</w:t>
      </w:r>
      <w:r>
        <w:fldChar w:fldCharType="end"/>
      </w:r>
      <w:r>
        <w:rPr>
          <w:lang w:val="pt-PT"/>
        </w:rPr>
        <w:t xml:space="preserve"> (software de gestão de eventos)</w:t>
      </w:r>
    </w:p>
    <w:p w14:paraId="3892A454" w14:textId="77777777" w:rsidR="00793431" w:rsidRDefault="00793431" w:rsidP="00793431">
      <w:pPr>
        <w:rPr>
          <w:lang w:val="pt-PT"/>
        </w:rPr>
      </w:pPr>
      <w:hyperlink r:id="rId9" w:history="1">
        <w:r>
          <w:rPr>
            <w:rStyle w:val="Hyperlink"/>
            <w:lang w:val="pt-PT"/>
          </w:rPr>
          <w:t>https://www.eventool.com/pt/</w:t>
        </w:r>
      </w:hyperlink>
      <w:r>
        <w:rPr>
          <w:lang w:val="pt-PT"/>
        </w:rPr>
        <w:t xml:space="preserve"> (aplicativo governamental voltado para organização de eventos)</w:t>
      </w:r>
    </w:p>
    <w:p w14:paraId="08FACB4F" w14:textId="77777777"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r>
        <w:t>Planejamento de Implantação</w:t>
      </w:r>
      <w:bookmarkEnd w:id="4"/>
    </w:p>
    <w:p w14:paraId="5A9D2C1E" w14:textId="77777777" w:rsidR="000070E5" w:rsidRPr="000070E5" w:rsidRDefault="000070E5" w:rsidP="000070E5">
      <w:r w:rsidRPr="000070E5">
        <w:t xml:space="preserve">A implantação do sistema </w:t>
      </w:r>
      <w:proofErr w:type="spellStart"/>
      <w:r w:rsidRPr="000070E5">
        <w:t>EventosTech</w:t>
      </w:r>
      <w:proofErr w:type="spellEnd"/>
      <w:r w:rsidRPr="000070E5">
        <w:t xml:space="preserve"> será realizada em ambiente acadêmico, utilizando os recursos disponíveis pelo grupo e ferramentas open-</w:t>
      </w:r>
      <w:proofErr w:type="spellStart"/>
      <w:r w:rsidRPr="000070E5">
        <w:t>source</w:t>
      </w:r>
      <w:proofErr w:type="spellEnd"/>
      <w:r w:rsidRPr="000070E5">
        <w:t>. As atividades incluem:</w:t>
      </w:r>
    </w:p>
    <w:p w14:paraId="5AB264D9" w14:textId="77777777" w:rsidR="000070E5" w:rsidRPr="000070E5" w:rsidRDefault="000070E5" w:rsidP="000070E5">
      <w:pPr>
        <w:numPr>
          <w:ilvl w:val="0"/>
          <w:numId w:val="15"/>
        </w:numPr>
      </w:pPr>
      <w:r w:rsidRPr="000070E5">
        <w:t>Preparação do ambiente de teste</w:t>
      </w:r>
    </w:p>
    <w:p w14:paraId="08D3AC88" w14:textId="77777777" w:rsidR="000070E5" w:rsidRPr="000070E5" w:rsidRDefault="000070E5" w:rsidP="000070E5">
      <w:pPr>
        <w:numPr>
          <w:ilvl w:val="0"/>
          <w:numId w:val="15"/>
        </w:numPr>
      </w:pPr>
      <w:r w:rsidRPr="000070E5">
        <w:t>Instalação do sistema</w:t>
      </w:r>
    </w:p>
    <w:p w14:paraId="3B8E8CC3" w14:textId="77777777" w:rsidR="000070E5" w:rsidRPr="000070E5" w:rsidRDefault="000070E5" w:rsidP="000070E5">
      <w:pPr>
        <w:numPr>
          <w:ilvl w:val="0"/>
          <w:numId w:val="15"/>
        </w:numPr>
      </w:pPr>
      <w:r w:rsidRPr="000070E5">
        <w:t>Testes de funcionalidades principais (casos de uso UC1 a UC7)</w:t>
      </w:r>
    </w:p>
    <w:p w14:paraId="66BAE6E2" w14:textId="77777777" w:rsidR="000070E5" w:rsidRPr="000070E5" w:rsidRDefault="000070E5" w:rsidP="000070E5">
      <w:pPr>
        <w:numPr>
          <w:ilvl w:val="0"/>
          <w:numId w:val="15"/>
        </w:numPr>
      </w:pPr>
      <w:r w:rsidRPr="000070E5">
        <w:t>Correção de eventuais problemas detectados</w:t>
      </w:r>
    </w:p>
    <w:p w14:paraId="2B386856" w14:textId="77777777" w:rsidR="000070E5" w:rsidRPr="000070E5" w:rsidRDefault="000070E5" w:rsidP="000070E5">
      <w:pPr>
        <w:numPr>
          <w:ilvl w:val="0"/>
          <w:numId w:val="15"/>
        </w:numPr>
      </w:pPr>
      <w:r w:rsidRPr="000070E5">
        <w:t>Demonstração e entrega do sistema para avaliação</w:t>
      </w:r>
    </w:p>
    <w:p w14:paraId="2648BA2D" w14:textId="77777777" w:rsidR="00C71BEC" w:rsidRPr="007C7A56" w:rsidRDefault="00C71BEC" w:rsidP="007C7A56"/>
    <w:p w14:paraId="40509FE2" w14:textId="77777777"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5" w:name="_Toc487620795"/>
      <w:r>
        <w:rPr>
          <w:lang w:val="pt-PT"/>
        </w:rPr>
        <w:t>Responsabilidades</w:t>
      </w:r>
      <w:bookmarkEnd w:id="5"/>
    </w:p>
    <w:p w14:paraId="70127B63" w14:textId="2146F955" w:rsidR="00D77DA4" w:rsidRDefault="00D77DA4">
      <w:pPr>
        <w:pStyle w:val="Instruo"/>
      </w:pP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71BEC" w14:paraId="22F711E9" w14:textId="77777777" w:rsidTr="00010A96">
        <w:tc>
          <w:tcPr>
            <w:tcW w:w="3259" w:type="dxa"/>
            <w:vAlign w:val="center"/>
          </w:tcPr>
          <w:p w14:paraId="46431AF5" w14:textId="53F55866" w:rsidR="00C71BEC" w:rsidRDefault="00C71BEC" w:rsidP="00C71BEC">
            <w:r>
              <w:rPr>
                <w:b/>
                <w:bCs/>
              </w:rPr>
              <w:t>Função</w:t>
            </w:r>
          </w:p>
        </w:tc>
        <w:tc>
          <w:tcPr>
            <w:tcW w:w="3259" w:type="dxa"/>
            <w:vAlign w:val="center"/>
          </w:tcPr>
          <w:p w14:paraId="176E0757" w14:textId="064D2084" w:rsidR="00C71BEC" w:rsidRDefault="00C71BEC" w:rsidP="00C71BEC">
            <w:r>
              <w:rPr>
                <w:b/>
                <w:bCs/>
              </w:rPr>
              <w:t>Nome</w:t>
            </w:r>
          </w:p>
        </w:tc>
        <w:tc>
          <w:tcPr>
            <w:tcW w:w="3260" w:type="dxa"/>
            <w:vAlign w:val="center"/>
          </w:tcPr>
          <w:p w14:paraId="731C6261" w14:textId="57E52B2A" w:rsidR="00C71BEC" w:rsidRDefault="00C71BEC" w:rsidP="00C71BEC">
            <w:r>
              <w:rPr>
                <w:b/>
                <w:bCs/>
              </w:rPr>
              <w:t>Responsabilidades</w:t>
            </w:r>
          </w:p>
        </w:tc>
      </w:tr>
      <w:tr w:rsidR="00C71BEC" w14:paraId="4E4228CF" w14:textId="77777777" w:rsidTr="00010A96">
        <w:tc>
          <w:tcPr>
            <w:tcW w:w="3259" w:type="dxa"/>
            <w:vAlign w:val="center"/>
          </w:tcPr>
          <w:p w14:paraId="7B76D60E" w14:textId="0DB5C17A" w:rsidR="00C71BEC" w:rsidRPr="00C71BEC" w:rsidRDefault="00C71BEC" w:rsidP="00C71BEC">
            <w:r w:rsidRPr="00C71BEC">
              <w:rPr>
                <w:rStyle w:val="Forte"/>
                <w:b w:val="0"/>
                <w:bCs w:val="0"/>
              </w:rPr>
              <w:t>Scrum Master / Desenvolvedor Back-</w:t>
            </w:r>
            <w:proofErr w:type="spellStart"/>
            <w:r w:rsidRPr="00C71BEC">
              <w:rPr>
                <w:rStyle w:val="Forte"/>
                <w:b w:val="0"/>
                <w:bCs w:val="0"/>
              </w:rPr>
              <w:t>end</w:t>
            </w:r>
            <w:proofErr w:type="spellEnd"/>
          </w:p>
        </w:tc>
        <w:tc>
          <w:tcPr>
            <w:tcW w:w="3259" w:type="dxa"/>
            <w:vAlign w:val="center"/>
          </w:tcPr>
          <w:p w14:paraId="18FEE30E" w14:textId="10CC2949" w:rsidR="00C71BEC" w:rsidRPr="00C71BEC" w:rsidRDefault="00C71BEC" w:rsidP="00C71BEC">
            <w:r w:rsidRPr="00C71BEC">
              <w:rPr>
                <w:rStyle w:val="Forte"/>
                <w:b w:val="0"/>
                <w:bCs w:val="0"/>
              </w:rPr>
              <w:t>Henrique</w:t>
            </w:r>
          </w:p>
        </w:tc>
        <w:tc>
          <w:tcPr>
            <w:tcW w:w="3260" w:type="dxa"/>
            <w:vAlign w:val="center"/>
          </w:tcPr>
          <w:p w14:paraId="05594F41" w14:textId="03587F55" w:rsidR="00C71BEC" w:rsidRPr="00C71BEC" w:rsidRDefault="00C71BEC" w:rsidP="00C71BEC">
            <w:r w:rsidRPr="00C71BEC">
              <w:t xml:space="preserve">Coordenar o processo de desenvolvimento e implantação; supervisionar as entregas e resolução de impedimentos; implementar e validar o </w:t>
            </w:r>
            <w:proofErr w:type="spellStart"/>
            <w:r w:rsidRPr="00C71BEC">
              <w:t>back-end</w:t>
            </w:r>
            <w:proofErr w:type="spellEnd"/>
            <w:r w:rsidRPr="00C71BEC">
              <w:t xml:space="preserve"> do sistema; garantir integração entre módulos e banco de dados.</w:t>
            </w:r>
          </w:p>
        </w:tc>
      </w:tr>
      <w:tr w:rsidR="00C71BEC" w14:paraId="78CE06B8" w14:textId="77777777" w:rsidTr="00010A96">
        <w:tc>
          <w:tcPr>
            <w:tcW w:w="3259" w:type="dxa"/>
            <w:vAlign w:val="center"/>
          </w:tcPr>
          <w:p w14:paraId="5B246FE1" w14:textId="7519A0FD" w:rsidR="00C71BEC" w:rsidRPr="00C71BEC" w:rsidRDefault="00C71BEC" w:rsidP="00C71BEC">
            <w:proofErr w:type="spellStart"/>
            <w:r w:rsidRPr="00C71BEC">
              <w:rPr>
                <w:rStyle w:val="Forte"/>
                <w:b w:val="0"/>
                <w:bCs w:val="0"/>
              </w:rPr>
              <w:t>Product</w:t>
            </w:r>
            <w:proofErr w:type="spellEnd"/>
            <w:r w:rsidRPr="00C71BEC">
              <w:rPr>
                <w:rStyle w:val="Forte"/>
                <w:b w:val="0"/>
                <w:bCs w:val="0"/>
              </w:rPr>
              <w:t xml:space="preserve"> </w:t>
            </w:r>
            <w:proofErr w:type="spellStart"/>
            <w:r w:rsidRPr="00C71BEC">
              <w:rPr>
                <w:rStyle w:val="Forte"/>
                <w:b w:val="0"/>
                <w:bCs w:val="0"/>
              </w:rPr>
              <w:t>Owner</w:t>
            </w:r>
            <w:proofErr w:type="spellEnd"/>
            <w:r w:rsidRPr="00C71BEC">
              <w:rPr>
                <w:rStyle w:val="Forte"/>
                <w:b w:val="0"/>
                <w:bCs w:val="0"/>
              </w:rPr>
              <w:t xml:space="preserve"> (PO)</w:t>
            </w:r>
          </w:p>
        </w:tc>
        <w:tc>
          <w:tcPr>
            <w:tcW w:w="3259" w:type="dxa"/>
            <w:vAlign w:val="center"/>
          </w:tcPr>
          <w:p w14:paraId="1FE4ED0C" w14:textId="73420431" w:rsidR="00C71BEC" w:rsidRPr="00C71BEC" w:rsidRDefault="00C71BEC" w:rsidP="00C71BEC">
            <w:r w:rsidRPr="00C71BEC">
              <w:rPr>
                <w:rStyle w:val="Forte"/>
                <w:b w:val="0"/>
                <w:bCs w:val="0"/>
              </w:rPr>
              <w:t>Vitória</w:t>
            </w:r>
          </w:p>
        </w:tc>
        <w:tc>
          <w:tcPr>
            <w:tcW w:w="3260" w:type="dxa"/>
            <w:vAlign w:val="center"/>
          </w:tcPr>
          <w:p w14:paraId="2C66A4D3" w14:textId="46A7B66C" w:rsidR="00C71BEC" w:rsidRPr="00C71BEC" w:rsidRDefault="00C71BEC" w:rsidP="00C71BEC">
            <w:r w:rsidRPr="00C71BEC">
              <w:t>Definir e priorizar o backlog do produto; validar funcionalidades entregues; representar os interesses do cliente e aprovar a versão final antes da implantação.</w:t>
            </w:r>
          </w:p>
        </w:tc>
      </w:tr>
      <w:tr w:rsidR="00C71BEC" w14:paraId="3638D60B" w14:textId="77777777" w:rsidTr="00010A96">
        <w:tc>
          <w:tcPr>
            <w:tcW w:w="3259" w:type="dxa"/>
            <w:vAlign w:val="center"/>
          </w:tcPr>
          <w:p w14:paraId="12E4B968" w14:textId="2B0E395C" w:rsidR="00C71BEC" w:rsidRPr="00C71BEC" w:rsidRDefault="00C71BEC" w:rsidP="00C71BEC">
            <w:r w:rsidRPr="00C71BEC">
              <w:rPr>
                <w:rStyle w:val="Forte"/>
                <w:b w:val="0"/>
                <w:bCs w:val="0"/>
              </w:rPr>
              <w:t>Desenvolvedor Front-</w:t>
            </w:r>
            <w:proofErr w:type="spellStart"/>
            <w:r w:rsidRPr="00C71BEC">
              <w:rPr>
                <w:rStyle w:val="Forte"/>
                <w:b w:val="0"/>
                <w:bCs w:val="0"/>
              </w:rPr>
              <w:t>end</w:t>
            </w:r>
            <w:proofErr w:type="spellEnd"/>
          </w:p>
        </w:tc>
        <w:tc>
          <w:tcPr>
            <w:tcW w:w="3259" w:type="dxa"/>
            <w:vAlign w:val="center"/>
          </w:tcPr>
          <w:p w14:paraId="6BA9884C" w14:textId="5BBB3604" w:rsidR="00C71BEC" w:rsidRPr="00C71BEC" w:rsidRDefault="00C71BEC" w:rsidP="00C71BEC">
            <w:r w:rsidRPr="00C71BEC">
              <w:rPr>
                <w:rStyle w:val="Forte"/>
                <w:b w:val="0"/>
                <w:bCs w:val="0"/>
              </w:rPr>
              <w:t>Thiago</w:t>
            </w:r>
          </w:p>
        </w:tc>
        <w:tc>
          <w:tcPr>
            <w:tcW w:w="3260" w:type="dxa"/>
            <w:vAlign w:val="center"/>
          </w:tcPr>
          <w:p w14:paraId="61DEAA51" w14:textId="38142F1D" w:rsidR="00C71BEC" w:rsidRPr="00C71BEC" w:rsidRDefault="00C71BEC" w:rsidP="00C71BEC">
            <w:r w:rsidRPr="00C71BEC">
              <w:t>Desenvolver e ajustar a interface do sistema (front-</w:t>
            </w:r>
            <w:proofErr w:type="spellStart"/>
            <w:r w:rsidRPr="00C71BEC">
              <w:t>end</w:t>
            </w:r>
            <w:proofErr w:type="spellEnd"/>
            <w:r w:rsidRPr="00C71BEC">
              <w:t>), garantindo responsividade e usabilidade; apoiar a implantação no ambiente de produção.</w:t>
            </w:r>
          </w:p>
        </w:tc>
      </w:tr>
      <w:tr w:rsidR="00C71BEC" w14:paraId="031C9164" w14:textId="77777777" w:rsidTr="00010A96">
        <w:tc>
          <w:tcPr>
            <w:tcW w:w="3259" w:type="dxa"/>
            <w:vAlign w:val="center"/>
          </w:tcPr>
          <w:p w14:paraId="3D783E0F" w14:textId="6D79D1EB" w:rsidR="00C71BEC" w:rsidRPr="00C71BEC" w:rsidRDefault="00C71BEC" w:rsidP="00C71BEC">
            <w:r w:rsidRPr="00C71BEC">
              <w:rPr>
                <w:rStyle w:val="Forte"/>
                <w:b w:val="0"/>
                <w:bCs w:val="0"/>
              </w:rPr>
              <w:t>Desenvolvedora / Testes (QA)</w:t>
            </w:r>
            <w:r w:rsidR="00D709D6">
              <w:rPr>
                <w:rStyle w:val="Forte"/>
                <w:b w:val="0"/>
                <w:bCs w:val="0"/>
              </w:rPr>
              <w:t xml:space="preserve"> / Documentação</w:t>
            </w:r>
          </w:p>
        </w:tc>
        <w:tc>
          <w:tcPr>
            <w:tcW w:w="3259" w:type="dxa"/>
            <w:vAlign w:val="center"/>
          </w:tcPr>
          <w:p w14:paraId="48F1AC07" w14:textId="7DC8203E" w:rsidR="00C71BEC" w:rsidRPr="00C71BEC" w:rsidRDefault="00C71BEC" w:rsidP="00C71BEC">
            <w:r w:rsidRPr="00C71BEC">
              <w:rPr>
                <w:rStyle w:val="Forte"/>
                <w:b w:val="0"/>
                <w:bCs w:val="0"/>
              </w:rPr>
              <w:t>Erin</w:t>
            </w:r>
          </w:p>
        </w:tc>
        <w:tc>
          <w:tcPr>
            <w:tcW w:w="3260" w:type="dxa"/>
            <w:vAlign w:val="center"/>
          </w:tcPr>
          <w:p w14:paraId="7A615591" w14:textId="0189DAD8" w:rsidR="00C71BEC" w:rsidRPr="00C71BEC" w:rsidRDefault="00C71BEC" w:rsidP="00C71BEC">
            <w:r w:rsidRPr="00C71BEC">
              <w:t>Desenvolver funcionalidades complementares; elaborar e executar testes de sistema e aceitação; documentar resultados e reportar correções.</w:t>
            </w:r>
          </w:p>
        </w:tc>
      </w:tr>
      <w:tr w:rsidR="00C71BEC" w14:paraId="5748D692" w14:textId="77777777" w:rsidTr="00916264">
        <w:tc>
          <w:tcPr>
            <w:tcW w:w="32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3"/>
            </w:tblGrid>
            <w:tr w:rsidR="00C71BEC" w:rsidRPr="00C71BEC" w14:paraId="26B9EB80" w14:textId="77777777" w:rsidTr="00E763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8126C9" w14:textId="0B8FB649" w:rsidR="00C71BEC" w:rsidRPr="00C71BEC" w:rsidRDefault="00C71BEC" w:rsidP="00C71BEC">
                  <w:pPr>
                    <w:jc w:val="left"/>
                    <w:rPr>
                      <w:rFonts w:ascii="Times New Roman" w:hAnsi="Times New Roman" w:cs="Times New Roman"/>
                      <w:color w:val="auto"/>
                    </w:rPr>
                  </w:pPr>
                  <w:r w:rsidRPr="00C71BEC">
                    <w:rPr>
                      <w:rStyle w:val="Forte"/>
                      <w:b w:val="0"/>
                      <w:bCs w:val="0"/>
                    </w:rPr>
                    <w:lastRenderedPageBreak/>
                    <w:t>Desenvolvedora</w:t>
                  </w:r>
                  <w:r w:rsidR="00D709D6">
                    <w:rPr>
                      <w:rStyle w:val="Forte"/>
                      <w:b w:val="0"/>
                      <w:bCs w:val="0"/>
                    </w:rPr>
                    <w:t xml:space="preserve"> / Documentação</w:t>
                  </w:r>
                  <w:r w:rsidRPr="00C71BEC">
                    <w:rPr>
                      <w:rStyle w:val="Forte"/>
                      <w:b w:val="0"/>
                      <w:bCs w:val="0"/>
                    </w:rPr>
                    <w:t xml:space="preserve"> </w:t>
                  </w:r>
                </w:p>
              </w:tc>
            </w:tr>
          </w:tbl>
          <w:p w14:paraId="10288AB8" w14:textId="6D8535EB" w:rsidR="00C71BEC" w:rsidRPr="00C71BEC" w:rsidRDefault="00C71BEC" w:rsidP="00C71BEC">
            <w:pPr>
              <w:rPr>
                <w:rStyle w:val="Forte"/>
                <w:b w:val="0"/>
                <w:bCs w:val="0"/>
              </w:rPr>
            </w:pPr>
          </w:p>
        </w:tc>
        <w:tc>
          <w:tcPr>
            <w:tcW w:w="32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1"/>
            </w:tblGrid>
            <w:tr w:rsidR="00C71BEC" w:rsidRPr="00C71BEC" w14:paraId="34266025" w14:textId="77777777" w:rsidTr="00E763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8C585A" w14:textId="567B21C1" w:rsidR="00C71BEC" w:rsidRPr="00C71BEC" w:rsidRDefault="00C71BEC" w:rsidP="00C71BEC">
                  <w:pPr>
                    <w:jc w:val="left"/>
                    <w:rPr>
                      <w:rFonts w:ascii="Times New Roman" w:hAnsi="Times New Roman" w:cs="Times New Roman"/>
                      <w:color w:val="auto"/>
                    </w:rPr>
                  </w:pPr>
                  <w:r w:rsidRPr="00C71BEC">
                    <w:rPr>
                      <w:rStyle w:val="Forte"/>
                      <w:b w:val="0"/>
                      <w:bCs w:val="0"/>
                    </w:rPr>
                    <w:t>Maria</w:t>
                  </w:r>
                </w:p>
              </w:tc>
            </w:tr>
          </w:tbl>
          <w:p w14:paraId="7E5E726E" w14:textId="77777777" w:rsidR="00C71BEC" w:rsidRPr="00C71BEC" w:rsidRDefault="00C71BEC" w:rsidP="00C71BEC">
            <w:pPr>
              <w:rPr>
                <w:rStyle w:val="Forte"/>
                <w:b w:val="0"/>
                <w:bCs w:val="0"/>
              </w:rPr>
            </w:pPr>
          </w:p>
        </w:tc>
        <w:tc>
          <w:tcPr>
            <w:tcW w:w="32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C71BEC" w:rsidRPr="00C71BEC" w14:paraId="0FBD8FC0" w14:textId="77777777" w:rsidTr="00E763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3310D" w14:textId="0D1B05E9" w:rsidR="00C71BEC" w:rsidRPr="00C71BEC" w:rsidRDefault="00C71BEC" w:rsidP="00C71BEC">
                  <w:pPr>
                    <w:jc w:val="left"/>
                    <w:rPr>
                      <w:rFonts w:ascii="Times New Roman" w:hAnsi="Times New Roman" w:cs="Times New Roman"/>
                      <w:color w:val="auto"/>
                    </w:rPr>
                  </w:pPr>
                  <w:r w:rsidRPr="00C71BEC">
                    <w:t xml:space="preserve">Apoiar tanto o front quanto o </w:t>
                  </w:r>
                  <w:proofErr w:type="spellStart"/>
                  <w:r w:rsidRPr="00C71BEC">
                    <w:t>back-end</w:t>
                  </w:r>
                  <w:proofErr w:type="spellEnd"/>
                  <w:r w:rsidRPr="00C71BEC">
                    <w:t>; realizar integrações e correções; contribuir na preparação do ambiente de produção e implantação.</w:t>
                  </w:r>
                </w:p>
              </w:tc>
            </w:tr>
          </w:tbl>
          <w:p w14:paraId="0858F201" w14:textId="77777777" w:rsidR="00C71BEC" w:rsidRPr="00C71BEC" w:rsidRDefault="00C71BEC" w:rsidP="00C71BEC"/>
        </w:tc>
      </w:tr>
      <w:tr w:rsidR="000070E5" w14:paraId="128E187D" w14:textId="77777777" w:rsidTr="00916264">
        <w:tc>
          <w:tcPr>
            <w:tcW w:w="3259" w:type="dxa"/>
          </w:tcPr>
          <w:p w14:paraId="6D7DADE5" w14:textId="1CF55DE5" w:rsidR="000070E5" w:rsidRPr="00C71BEC" w:rsidRDefault="000070E5" w:rsidP="00C71BEC">
            <w:pPr>
              <w:jc w:val="left"/>
              <w:rPr>
                <w:rStyle w:val="Forte"/>
                <w:b w:val="0"/>
                <w:bCs w:val="0"/>
              </w:rPr>
            </w:pPr>
            <w:r w:rsidRPr="000070E5">
              <w:t>Professor / Avaliador</w:t>
            </w:r>
          </w:p>
        </w:tc>
        <w:tc>
          <w:tcPr>
            <w:tcW w:w="3259" w:type="dxa"/>
          </w:tcPr>
          <w:p w14:paraId="09852EE5" w14:textId="1D730B62" w:rsidR="000070E5" w:rsidRPr="000070E5" w:rsidRDefault="000070E5" w:rsidP="00C71BEC">
            <w:pPr>
              <w:jc w:val="left"/>
              <w:rPr>
                <w:rStyle w:val="Forte"/>
                <w:b w:val="0"/>
                <w:bCs w:val="0"/>
              </w:rPr>
            </w:pPr>
            <w:r w:rsidRPr="000070E5">
              <w:rPr>
                <w:rStyle w:val="Forte"/>
                <w:b w:val="0"/>
                <w:bCs w:val="0"/>
              </w:rPr>
              <w:t>Murakami</w:t>
            </w:r>
          </w:p>
        </w:tc>
        <w:tc>
          <w:tcPr>
            <w:tcW w:w="3260" w:type="dxa"/>
          </w:tcPr>
          <w:p w14:paraId="5564AEAD" w14:textId="32AA1F49" w:rsidR="000070E5" w:rsidRPr="00C71BEC" w:rsidRDefault="000070E5" w:rsidP="00C71BEC">
            <w:pPr>
              <w:jc w:val="left"/>
            </w:pPr>
            <w:r w:rsidRPr="000070E5">
              <w:t>Participar dos testes de aceitação, validar funcionalidades e fornecer feedback sobre discrepâncias.</w:t>
            </w:r>
          </w:p>
        </w:tc>
      </w:tr>
    </w:tbl>
    <w:p w14:paraId="157DC678" w14:textId="77777777" w:rsidR="00C71BEC" w:rsidRPr="00C71BEC" w:rsidRDefault="00C71BEC" w:rsidP="00C71BEC"/>
    <w:p w14:paraId="10148073" w14:textId="77777777"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6" w:name="_Toc487620796"/>
      <w:r>
        <w:rPr>
          <w:lang w:val="pt-PT"/>
        </w:rPr>
        <w:t>Cronograma</w:t>
      </w:r>
      <w:bookmarkEnd w:id="6"/>
    </w:p>
    <w:p w14:paraId="7D907C70" w14:textId="76FDEF5C" w:rsidR="00D77DA4" w:rsidRPr="00C14267" w:rsidRDefault="00D77DA4">
      <w:pPr>
        <w:pStyle w:val="Instruo"/>
        <w:rPr>
          <w:u w:val="single"/>
        </w:rPr>
      </w:pP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0070E5" w14:paraId="1EE19CD7" w14:textId="77777777" w:rsidTr="00DC4582">
        <w:tc>
          <w:tcPr>
            <w:tcW w:w="2444" w:type="dxa"/>
            <w:vAlign w:val="center"/>
          </w:tcPr>
          <w:p w14:paraId="7BF93983" w14:textId="5E46B415" w:rsidR="000070E5" w:rsidRPr="000070E5" w:rsidRDefault="000070E5" w:rsidP="000070E5">
            <w:pPr>
              <w:pStyle w:val="Lista"/>
              <w:numPr>
                <w:ilvl w:val="0"/>
                <w:numId w:val="0"/>
              </w:numPr>
              <w:rPr>
                <w:i/>
                <w:iCs/>
                <w:color w:val="0000FF"/>
              </w:rPr>
            </w:pPr>
            <w:r w:rsidRPr="000070E5">
              <w:rPr>
                <w:rStyle w:val="Forte"/>
              </w:rPr>
              <w:t>Sprint</w:t>
            </w:r>
          </w:p>
        </w:tc>
        <w:tc>
          <w:tcPr>
            <w:tcW w:w="2444" w:type="dxa"/>
            <w:vAlign w:val="center"/>
          </w:tcPr>
          <w:p w14:paraId="23205BBD" w14:textId="59777C58" w:rsidR="000070E5" w:rsidRPr="000070E5" w:rsidRDefault="000070E5" w:rsidP="000070E5">
            <w:pPr>
              <w:pStyle w:val="Lista"/>
              <w:numPr>
                <w:ilvl w:val="0"/>
                <w:numId w:val="0"/>
              </w:numPr>
              <w:rPr>
                <w:i/>
                <w:iCs/>
                <w:color w:val="0000FF"/>
              </w:rPr>
            </w:pPr>
            <w:r w:rsidRPr="000070E5">
              <w:rPr>
                <w:rStyle w:val="Forte"/>
              </w:rPr>
              <w:t>Período</w:t>
            </w:r>
          </w:p>
        </w:tc>
        <w:tc>
          <w:tcPr>
            <w:tcW w:w="2445" w:type="dxa"/>
            <w:vAlign w:val="center"/>
          </w:tcPr>
          <w:p w14:paraId="2B6C32F5" w14:textId="57EA1954" w:rsidR="000070E5" w:rsidRPr="000070E5" w:rsidRDefault="000070E5" w:rsidP="000070E5">
            <w:pPr>
              <w:pStyle w:val="Lista"/>
              <w:numPr>
                <w:ilvl w:val="0"/>
                <w:numId w:val="0"/>
              </w:numPr>
              <w:rPr>
                <w:i/>
                <w:iCs/>
                <w:color w:val="0000FF"/>
              </w:rPr>
            </w:pPr>
            <w:r w:rsidRPr="000070E5">
              <w:rPr>
                <w:rStyle w:val="Forte"/>
              </w:rPr>
              <w:t>Principais Atividades</w:t>
            </w:r>
          </w:p>
        </w:tc>
        <w:tc>
          <w:tcPr>
            <w:tcW w:w="2445" w:type="dxa"/>
            <w:vAlign w:val="center"/>
          </w:tcPr>
          <w:p w14:paraId="70EBBDEA" w14:textId="4ADA91CB" w:rsidR="000070E5" w:rsidRPr="000070E5" w:rsidRDefault="000070E5" w:rsidP="000070E5">
            <w:pPr>
              <w:pStyle w:val="Lista"/>
              <w:numPr>
                <w:ilvl w:val="0"/>
                <w:numId w:val="0"/>
              </w:numPr>
              <w:rPr>
                <w:i/>
                <w:iCs/>
                <w:color w:val="0000FF"/>
              </w:rPr>
            </w:pPr>
            <w:r w:rsidRPr="000070E5">
              <w:rPr>
                <w:rStyle w:val="Forte"/>
              </w:rPr>
              <w:t>Responsáveis</w:t>
            </w:r>
          </w:p>
        </w:tc>
      </w:tr>
      <w:tr w:rsidR="000070E5" w14:paraId="29D3650B" w14:textId="77777777" w:rsidTr="00DC4582">
        <w:tc>
          <w:tcPr>
            <w:tcW w:w="2444" w:type="dxa"/>
            <w:vAlign w:val="center"/>
          </w:tcPr>
          <w:p w14:paraId="504AAE0F" w14:textId="7B026429" w:rsidR="000070E5" w:rsidRPr="000070E5" w:rsidRDefault="000070E5" w:rsidP="000070E5">
            <w:pPr>
              <w:pStyle w:val="Lista"/>
              <w:numPr>
                <w:ilvl w:val="0"/>
                <w:numId w:val="0"/>
              </w:numPr>
              <w:rPr>
                <w:i/>
                <w:iCs/>
                <w:color w:val="0000FF"/>
              </w:rPr>
            </w:pPr>
            <w:r w:rsidRPr="000070E5">
              <w:rPr>
                <w:rStyle w:val="Forte"/>
                <w:b w:val="0"/>
                <w:bCs w:val="0"/>
              </w:rPr>
              <w:t>Sprint 1</w:t>
            </w:r>
          </w:p>
        </w:tc>
        <w:tc>
          <w:tcPr>
            <w:tcW w:w="2444" w:type="dxa"/>
            <w:vAlign w:val="center"/>
          </w:tcPr>
          <w:p w14:paraId="5C045A00" w14:textId="45E76038" w:rsidR="000070E5" w:rsidRPr="000070E5" w:rsidRDefault="001424D7" w:rsidP="000070E5">
            <w:pPr>
              <w:pStyle w:val="Lista"/>
              <w:numPr>
                <w:ilvl w:val="0"/>
                <w:numId w:val="0"/>
              </w:numPr>
              <w:rPr>
                <w:i/>
                <w:iCs/>
                <w:color w:val="0000FF"/>
              </w:rPr>
            </w:pPr>
            <w:r>
              <w:t>02/10</w:t>
            </w:r>
            <w:r w:rsidR="000070E5" w:rsidRPr="000070E5">
              <w:t xml:space="preserve"> – </w:t>
            </w:r>
            <w:r>
              <w:t>15</w:t>
            </w:r>
            <w:r w:rsidR="000070E5" w:rsidRPr="000070E5">
              <w:t>/</w:t>
            </w:r>
            <w:r>
              <w:t>10</w:t>
            </w:r>
          </w:p>
        </w:tc>
        <w:tc>
          <w:tcPr>
            <w:tcW w:w="2445" w:type="dxa"/>
            <w:vAlign w:val="center"/>
          </w:tcPr>
          <w:p w14:paraId="35D09DF0" w14:textId="77777777" w:rsidR="000070E5" w:rsidRDefault="000070E5" w:rsidP="000070E5">
            <w:pPr>
              <w:pStyle w:val="Lista"/>
              <w:numPr>
                <w:ilvl w:val="0"/>
                <w:numId w:val="0"/>
              </w:numPr>
            </w:pPr>
            <w:r w:rsidRPr="000070E5">
              <w:t>• Configuração dos ambientes de desenvolvimento e controle de versão• Implementação dos módulos iniciais: Cadastro e Login (UC1 e UC2)</w:t>
            </w:r>
            <w:r>
              <w:t xml:space="preserve"> </w:t>
            </w:r>
          </w:p>
          <w:p w14:paraId="2DFDA910" w14:textId="2D306CF4" w:rsidR="000070E5" w:rsidRPr="000070E5" w:rsidRDefault="000070E5" w:rsidP="000070E5">
            <w:pPr>
              <w:pStyle w:val="Lista"/>
              <w:numPr>
                <w:ilvl w:val="0"/>
                <w:numId w:val="0"/>
              </w:numPr>
              <w:rPr>
                <w:i/>
                <w:iCs/>
                <w:color w:val="0000FF"/>
              </w:rPr>
            </w:pPr>
            <w:r w:rsidRPr="000070E5">
              <w:t>• Testes unitários e integração inicial front/</w:t>
            </w:r>
            <w:proofErr w:type="spellStart"/>
            <w:r w:rsidRPr="000070E5">
              <w:t>back</w:t>
            </w:r>
            <w:proofErr w:type="spellEnd"/>
            <w:r w:rsidRPr="000070E5">
              <w:t>• Revisão e planejamento do Sprint 2</w:t>
            </w:r>
          </w:p>
        </w:tc>
        <w:tc>
          <w:tcPr>
            <w:tcW w:w="2445" w:type="dxa"/>
            <w:vAlign w:val="center"/>
          </w:tcPr>
          <w:p w14:paraId="774B9656" w14:textId="558E723E" w:rsidR="000070E5" w:rsidRPr="000070E5" w:rsidRDefault="000070E5" w:rsidP="000070E5">
            <w:pPr>
              <w:pStyle w:val="Lista"/>
              <w:numPr>
                <w:ilvl w:val="0"/>
                <w:numId w:val="0"/>
              </w:numPr>
              <w:rPr>
                <w:i/>
                <w:iCs/>
                <w:color w:val="0000FF"/>
              </w:rPr>
            </w:pPr>
            <w:r w:rsidRPr="000070E5">
              <w:t>Henrique (</w:t>
            </w:r>
            <w:proofErr w:type="spellStart"/>
            <w:r w:rsidRPr="000070E5">
              <w:t>back-end</w:t>
            </w:r>
            <w:proofErr w:type="spellEnd"/>
            <w:r w:rsidRPr="000070E5">
              <w:t>), Thiago (front-</w:t>
            </w:r>
            <w:proofErr w:type="spellStart"/>
            <w:r w:rsidRPr="000070E5">
              <w:t>end</w:t>
            </w:r>
            <w:proofErr w:type="spellEnd"/>
            <w:r w:rsidRPr="000070E5">
              <w:t>), Erin (testes), Maria (integração)</w:t>
            </w:r>
          </w:p>
        </w:tc>
      </w:tr>
      <w:tr w:rsidR="000070E5" w14:paraId="18E6466D" w14:textId="77777777" w:rsidTr="00DC4582">
        <w:tc>
          <w:tcPr>
            <w:tcW w:w="2444" w:type="dxa"/>
            <w:vAlign w:val="center"/>
          </w:tcPr>
          <w:p w14:paraId="2DD81DF4" w14:textId="25C9616C" w:rsidR="000070E5" w:rsidRPr="000070E5" w:rsidRDefault="000070E5" w:rsidP="000070E5">
            <w:pPr>
              <w:pStyle w:val="Lista"/>
              <w:numPr>
                <w:ilvl w:val="0"/>
                <w:numId w:val="0"/>
              </w:numPr>
              <w:rPr>
                <w:i/>
                <w:iCs/>
                <w:color w:val="0000FF"/>
              </w:rPr>
            </w:pPr>
            <w:r w:rsidRPr="000070E5">
              <w:rPr>
                <w:rStyle w:val="Forte"/>
                <w:b w:val="0"/>
                <w:bCs w:val="0"/>
              </w:rPr>
              <w:t xml:space="preserve">Sprint 2 </w:t>
            </w:r>
          </w:p>
        </w:tc>
        <w:tc>
          <w:tcPr>
            <w:tcW w:w="2444" w:type="dxa"/>
            <w:vAlign w:val="center"/>
          </w:tcPr>
          <w:p w14:paraId="5701F401" w14:textId="52951E5F" w:rsidR="000070E5" w:rsidRPr="000070E5" w:rsidRDefault="00C14267" w:rsidP="000070E5">
            <w:pPr>
              <w:pStyle w:val="Lista"/>
              <w:numPr>
                <w:ilvl w:val="0"/>
                <w:numId w:val="0"/>
              </w:numPr>
              <w:rPr>
                <w:i/>
                <w:iCs/>
                <w:color w:val="0000FF"/>
              </w:rPr>
            </w:pPr>
            <w:r>
              <w:t>16/10</w:t>
            </w:r>
            <w:r w:rsidR="000070E5" w:rsidRPr="000070E5">
              <w:t xml:space="preserve"> – </w:t>
            </w:r>
            <w:r>
              <w:t>29</w:t>
            </w:r>
            <w:r w:rsidR="000070E5" w:rsidRPr="000070E5">
              <w:t>/10</w:t>
            </w:r>
          </w:p>
        </w:tc>
        <w:tc>
          <w:tcPr>
            <w:tcW w:w="2445" w:type="dxa"/>
            <w:vAlign w:val="center"/>
          </w:tcPr>
          <w:p w14:paraId="00FAA674" w14:textId="6958C3E9" w:rsidR="000070E5" w:rsidRPr="000070E5" w:rsidRDefault="000070E5" w:rsidP="000070E5">
            <w:pPr>
              <w:pStyle w:val="Lista"/>
              <w:numPr>
                <w:ilvl w:val="0"/>
                <w:numId w:val="0"/>
              </w:numPr>
              <w:rPr>
                <w:i/>
                <w:iCs/>
                <w:color w:val="0000FF"/>
              </w:rPr>
            </w:pPr>
            <w:r w:rsidRPr="000070E5">
              <w:t>• Desenvolvimento dos módulos principais: Manter Funcionário</w:t>
            </w:r>
            <w:r>
              <w:t xml:space="preserve"> </w:t>
            </w:r>
            <w:r w:rsidRPr="000070E5">
              <w:t>e Manter Evento (UC3 e UC</w:t>
            </w:r>
            <w:proofErr w:type="gramStart"/>
            <w:r w:rsidRPr="000070E5">
              <w:t>5)•</w:t>
            </w:r>
            <w:proofErr w:type="gramEnd"/>
            <w:r w:rsidRPr="000070E5">
              <w:t xml:space="preserve"> Integração front/</w:t>
            </w:r>
            <w:proofErr w:type="spellStart"/>
            <w:r w:rsidRPr="000070E5">
              <w:t>back</w:t>
            </w:r>
            <w:proofErr w:type="spellEnd"/>
            <w:r w:rsidRPr="000070E5">
              <w:t xml:space="preserve"> e testes de sistema• Correção de defeitos e validação interna• Revisão e preparação para homologação</w:t>
            </w:r>
          </w:p>
        </w:tc>
        <w:tc>
          <w:tcPr>
            <w:tcW w:w="2445" w:type="dxa"/>
            <w:vAlign w:val="center"/>
          </w:tcPr>
          <w:p w14:paraId="2AD06CAF" w14:textId="0FDD6D19" w:rsidR="000070E5" w:rsidRPr="000070E5" w:rsidRDefault="000070E5" w:rsidP="000070E5">
            <w:pPr>
              <w:pStyle w:val="Lista"/>
              <w:numPr>
                <w:ilvl w:val="0"/>
                <w:numId w:val="0"/>
              </w:numPr>
              <w:rPr>
                <w:i/>
                <w:iCs/>
                <w:color w:val="0000FF"/>
              </w:rPr>
            </w:pPr>
            <w:r w:rsidRPr="000070E5">
              <w:t>Henrique (</w:t>
            </w:r>
            <w:proofErr w:type="spellStart"/>
            <w:r w:rsidRPr="000070E5">
              <w:t>back-end</w:t>
            </w:r>
            <w:proofErr w:type="spellEnd"/>
            <w:r w:rsidRPr="000070E5">
              <w:t>), Thiago (front-</w:t>
            </w:r>
            <w:proofErr w:type="spellStart"/>
            <w:r w:rsidRPr="000070E5">
              <w:t>end</w:t>
            </w:r>
            <w:proofErr w:type="spellEnd"/>
            <w:r w:rsidRPr="000070E5">
              <w:t>), Maria (apoio), Erin (testes), Vitória (validação)</w:t>
            </w:r>
          </w:p>
        </w:tc>
      </w:tr>
      <w:tr w:rsidR="000070E5" w14:paraId="31964D74" w14:textId="77777777" w:rsidTr="00DC4582">
        <w:tc>
          <w:tcPr>
            <w:tcW w:w="2444" w:type="dxa"/>
            <w:vAlign w:val="center"/>
          </w:tcPr>
          <w:p w14:paraId="55288233" w14:textId="39AB2EB2" w:rsidR="000070E5" w:rsidRPr="000070E5" w:rsidRDefault="000070E5" w:rsidP="000070E5">
            <w:pPr>
              <w:pStyle w:val="Lista"/>
              <w:numPr>
                <w:ilvl w:val="0"/>
                <w:numId w:val="0"/>
              </w:numPr>
              <w:rPr>
                <w:i/>
                <w:iCs/>
                <w:color w:val="0000FF"/>
              </w:rPr>
            </w:pPr>
            <w:r w:rsidRPr="000070E5">
              <w:rPr>
                <w:rStyle w:val="Forte"/>
                <w:b w:val="0"/>
                <w:bCs w:val="0"/>
              </w:rPr>
              <w:t xml:space="preserve">Sprint 3 </w:t>
            </w:r>
          </w:p>
        </w:tc>
        <w:tc>
          <w:tcPr>
            <w:tcW w:w="2444" w:type="dxa"/>
            <w:vAlign w:val="center"/>
          </w:tcPr>
          <w:p w14:paraId="0E17C25F" w14:textId="14632C94" w:rsidR="000070E5" w:rsidRPr="000070E5" w:rsidRDefault="00C14267" w:rsidP="000070E5">
            <w:pPr>
              <w:pStyle w:val="Lista"/>
              <w:numPr>
                <w:ilvl w:val="0"/>
                <w:numId w:val="0"/>
              </w:numPr>
              <w:rPr>
                <w:i/>
                <w:iCs/>
                <w:color w:val="0000FF"/>
              </w:rPr>
            </w:pPr>
            <w:r>
              <w:t>30</w:t>
            </w:r>
            <w:r w:rsidR="000070E5" w:rsidRPr="000070E5">
              <w:t xml:space="preserve">/10 – </w:t>
            </w:r>
            <w:r>
              <w:t>12</w:t>
            </w:r>
            <w:r w:rsidR="000070E5" w:rsidRPr="000070E5">
              <w:t>/1</w:t>
            </w:r>
            <w:r>
              <w:t>1</w:t>
            </w:r>
          </w:p>
        </w:tc>
        <w:tc>
          <w:tcPr>
            <w:tcW w:w="2445" w:type="dxa"/>
            <w:vAlign w:val="center"/>
          </w:tcPr>
          <w:p w14:paraId="19C1CA91" w14:textId="77777777" w:rsidR="000070E5" w:rsidRDefault="000070E5" w:rsidP="000070E5">
            <w:pPr>
              <w:pStyle w:val="Lista"/>
              <w:numPr>
                <w:ilvl w:val="0"/>
                <w:numId w:val="0"/>
              </w:numPr>
            </w:pPr>
            <w:r w:rsidRPr="000070E5">
              <w:t>• Implementação dos módulos finais: Participar e Visualizar Eventos (UC6 e UC7)</w:t>
            </w:r>
          </w:p>
          <w:p w14:paraId="40887E98" w14:textId="5843BEE7" w:rsidR="000070E5" w:rsidRPr="000070E5" w:rsidRDefault="000070E5" w:rsidP="000070E5">
            <w:pPr>
              <w:pStyle w:val="Lista"/>
              <w:numPr>
                <w:ilvl w:val="0"/>
                <w:numId w:val="0"/>
              </w:numPr>
            </w:pPr>
            <w:r w:rsidRPr="000070E5">
              <w:t>• Empacotamento da versão final e instalação no ambiente de produção</w:t>
            </w:r>
          </w:p>
        </w:tc>
        <w:tc>
          <w:tcPr>
            <w:tcW w:w="2445" w:type="dxa"/>
            <w:vAlign w:val="center"/>
          </w:tcPr>
          <w:p w14:paraId="4F6D5D04" w14:textId="72400C31" w:rsidR="000070E5" w:rsidRPr="000070E5" w:rsidRDefault="000070E5" w:rsidP="000070E5">
            <w:pPr>
              <w:pStyle w:val="Lista"/>
              <w:numPr>
                <w:ilvl w:val="0"/>
                <w:numId w:val="0"/>
              </w:numPr>
              <w:rPr>
                <w:i/>
                <w:iCs/>
                <w:color w:val="0000FF"/>
              </w:rPr>
            </w:pPr>
            <w:r w:rsidRPr="000070E5">
              <w:t xml:space="preserve">Henrique (implantação e </w:t>
            </w:r>
            <w:proofErr w:type="spellStart"/>
            <w:r w:rsidRPr="000070E5">
              <w:t>back-end</w:t>
            </w:r>
            <w:proofErr w:type="spellEnd"/>
            <w:r w:rsidRPr="000070E5">
              <w:t>), Thiago (front-</w:t>
            </w:r>
            <w:proofErr w:type="spellStart"/>
            <w:r w:rsidRPr="000070E5">
              <w:t>end</w:t>
            </w:r>
            <w:proofErr w:type="spellEnd"/>
            <w:r w:rsidRPr="000070E5">
              <w:t>), Erin (testes), Maria (suporte), Vitória (PO e validação com cliente)</w:t>
            </w:r>
          </w:p>
        </w:tc>
      </w:tr>
    </w:tbl>
    <w:p w14:paraId="2B02CB86" w14:textId="77777777" w:rsidR="00D77DA4" w:rsidRDefault="00D77DA4">
      <w:pPr>
        <w:pStyle w:val="Lista"/>
        <w:numPr>
          <w:ilvl w:val="0"/>
          <w:numId w:val="0"/>
        </w:numPr>
        <w:rPr>
          <w:i/>
          <w:iCs/>
          <w:color w:val="0000FF"/>
        </w:rPr>
      </w:pPr>
    </w:p>
    <w:p w14:paraId="23FA134D" w14:textId="441A0817" w:rsidR="00D77DA4" w:rsidRDefault="00D77DA4" w:rsidP="00C14267">
      <w:pPr>
        <w:pStyle w:val="Ttulo1"/>
        <w:numPr>
          <w:ilvl w:val="0"/>
          <w:numId w:val="2"/>
        </w:numPr>
        <w:ind w:left="0" w:firstLine="0"/>
      </w:pPr>
      <w:bookmarkStart w:id="7" w:name="_Toc487620797"/>
      <w:r>
        <w:lastRenderedPageBreak/>
        <w:t>Recursos</w:t>
      </w:r>
      <w:r w:rsidR="00B755C7">
        <w:t xml:space="preserve"> NECESSÁRIOS PARA IMPLANTAR O PRODUTO</w:t>
      </w:r>
      <w:bookmarkEnd w:id="7"/>
    </w:p>
    <w:p w14:paraId="19DB501F" w14:textId="6A8CD9F0" w:rsidR="00D77DA4" w:rsidRPr="00C14267" w:rsidRDefault="00B755C7" w:rsidP="00C14267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8" w:name="_Toc487620798"/>
      <w:r>
        <w:rPr>
          <w:lang w:val="pt-PT"/>
        </w:rPr>
        <w:t>Ambiente</w:t>
      </w:r>
      <w:bookmarkEnd w:id="8"/>
    </w:p>
    <w:p w14:paraId="2C3A34C6" w14:textId="3FFB03CF" w:rsidR="00521B2F" w:rsidRPr="00521B2F" w:rsidRDefault="00521B2F" w:rsidP="00521B2F">
      <w:pPr>
        <w:pStyle w:val="PargrafodaLista"/>
        <w:numPr>
          <w:ilvl w:val="0"/>
          <w:numId w:val="17"/>
        </w:numPr>
      </w:pPr>
      <w:r w:rsidRPr="00521B2F">
        <w:t>Ambiente de teste: computadores do grupo ou laboratórios da faculdade.</w:t>
      </w:r>
    </w:p>
    <w:p w14:paraId="500767BF" w14:textId="3D66072C" w:rsidR="00521B2F" w:rsidRPr="00521B2F" w:rsidRDefault="00521B2F" w:rsidP="00521B2F">
      <w:pPr>
        <w:pStyle w:val="PargrafodaLista"/>
        <w:numPr>
          <w:ilvl w:val="0"/>
          <w:numId w:val="17"/>
        </w:numPr>
      </w:pPr>
      <w:r w:rsidRPr="00521B2F">
        <w:t>Rede local ou conexão à internet para acesso remoto e testes.</w:t>
      </w:r>
    </w:p>
    <w:p w14:paraId="18D0ACC5" w14:textId="77777777" w:rsidR="00521B2F" w:rsidRPr="00521B2F" w:rsidRDefault="00521B2F" w:rsidP="00521B2F"/>
    <w:p w14:paraId="27E74FA9" w14:textId="77777777" w:rsidR="00521B2F" w:rsidRPr="00521B2F" w:rsidRDefault="00521B2F" w:rsidP="00521B2F"/>
    <w:p w14:paraId="6E31C504" w14:textId="5DF47614" w:rsidR="00D77DA4" w:rsidRPr="00C14267" w:rsidRDefault="00D77DA4" w:rsidP="00C14267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9" w:name="_Toc487620799"/>
      <w:r>
        <w:rPr>
          <w:lang w:val="pt-PT"/>
        </w:rPr>
        <w:t>Hardware</w:t>
      </w:r>
      <w:bookmarkEnd w:id="9"/>
    </w:p>
    <w:p w14:paraId="3F9079F3" w14:textId="77777777" w:rsidR="00521B2F" w:rsidRDefault="00521B2F" w:rsidP="00521B2F">
      <w:pPr>
        <w:pStyle w:val="PargrafodaLista"/>
        <w:numPr>
          <w:ilvl w:val="0"/>
          <w:numId w:val="18"/>
        </w:numPr>
      </w:pPr>
      <w:r>
        <w:t>Computadores pessoais dos desenvolvedores: mínimo 8 GB RAM, processador i5 ou equivalente, 250 GB de HD/SSD.</w:t>
      </w:r>
    </w:p>
    <w:p w14:paraId="24A33047" w14:textId="77777777" w:rsidR="00521B2F" w:rsidRDefault="00521B2F" w:rsidP="00521B2F"/>
    <w:p w14:paraId="52098856" w14:textId="237FD4D5" w:rsidR="00521B2F" w:rsidRPr="00521B2F" w:rsidRDefault="00521B2F" w:rsidP="00521B2F">
      <w:pPr>
        <w:pStyle w:val="PargrafodaLista"/>
        <w:numPr>
          <w:ilvl w:val="0"/>
          <w:numId w:val="18"/>
        </w:numPr>
      </w:pPr>
      <w:r>
        <w:t>Equipamento de teste (servidor local ou máquina virtual): mínimo 4 GB RAM, 2 CPUs, 50 GB de armazenamento.</w:t>
      </w:r>
    </w:p>
    <w:p w14:paraId="06601109" w14:textId="77777777"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10" w:name="_Toc487620800"/>
      <w:r>
        <w:rPr>
          <w:lang w:val="pt-PT"/>
        </w:rPr>
        <w:t>Software</w:t>
      </w:r>
      <w:bookmarkEnd w:id="10"/>
    </w:p>
    <w:p w14:paraId="67025E51" w14:textId="762ADF3C" w:rsidR="00521B2F" w:rsidRDefault="00521B2F" w:rsidP="00521B2F">
      <w:pPr>
        <w:pStyle w:val="PargrafodaLista"/>
        <w:numPr>
          <w:ilvl w:val="0"/>
          <w:numId w:val="19"/>
        </w:numPr>
      </w:pPr>
      <w:r>
        <w:t>Sistema Operacional: Windows 10/11</w:t>
      </w:r>
    </w:p>
    <w:p w14:paraId="60E93120" w14:textId="77777777" w:rsidR="00521B2F" w:rsidRDefault="00521B2F" w:rsidP="00521B2F"/>
    <w:p w14:paraId="6D0E8172" w14:textId="75FEADEC" w:rsidR="00521B2F" w:rsidRDefault="00521B2F" w:rsidP="00521B2F">
      <w:pPr>
        <w:pStyle w:val="PargrafodaLista"/>
        <w:numPr>
          <w:ilvl w:val="0"/>
          <w:numId w:val="19"/>
        </w:numPr>
      </w:pPr>
      <w:proofErr w:type="spellStart"/>
      <w:r>
        <w:t>IDEs</w:t>
      </w:r>
      <w:proofErr w:type="spellEnd"/>
      <w:r>
        <w:t xml:space="preserve">: Visual Studio </w:t>
      </w:r>
      <w:proofErr w:type="spellStart"/>
      <w:r>
        <w:t>Code</w:t>
      </w:r>
      <w:proofErr w:type="spellEnd"/>
    </w:p>
    <w:p w14:paraId="409BD838" w14:textId="77777777" w:rsidR="00521B2F" w:rsidRDefault="00521B2F" w:rsidP="00521B2F"/>
    <w:p w14:paraId="35C2B86F" w14:textId="6E5281EF" w:rsidR="00521B2F" w:rsidRDefault="00521B2F" w:rsidP="00521B2F">
      <w:pPr>
        <w:pStyle w:val="PargrafodaLista"/>
        <w:numPr>
          <w:ilvl w:val="0"/>
          <w:numId w:val="19"/>
        </w:numPr>
      </w:pPr>
      <w:r>
        <w:t xml:space="preserve">Java </w:t>
      </w:r>
      <w:r>
        <w:t>21</w:t>
      </w:r>
      <w:r>
        <w:t xml:space="preserve"> (open-</w:t>
      </w:r>
      <w:proofErr w:type="spellStart"/>
      <w:r>
        <w:t>source</w:t>
      </w:r>
      <w:proofErr w:type="spellEnd"/>
      <w:r>
        <w:t>)</w:t>
      </w:r>
    </w:p>
    <w:p w14:paraId="0A2A4255" w14:textId="77777777" w:rsidR="00521B2F" w:rsidRDefault="00521B2F" w:rsidP="00521B2F"/>
    <w:p w14:paraId="04F85669" w14:textId="10551236" w:rsidR="00521B2F" w:rsidRPr="00521B2F" w:rsidRDefault="00521B2F" w:rsidP="00521B2F">
      <w:pPr>
        <w:pStyle w:val="PargrafodaLista"/>
        <w:numPr>
          <w:ilvl w:val="0"/>
          <w:numId w:val="19"/>
        </w:numPr>
      </w:pPr>
      <w:r>
        <w:t>Navegadores para testes: Chrome</w:t>
      </w:r>
    </w:p>
    <w:p w14:paraId="201D7C0C" w14:textId="77777777" w:rsidR="00D77DA4" w:rsidRDefault="00B755C7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11" w:name="_Toc487620801"/>
      <w:r>
        <w:rPr>
          <w:lang w:val="pt-PT"/>
        </w:rPr>
        <w:t>Pessoas</w:t>
      </w:r>
      <w:bookmarkEnd w:id="11"/>
    </w:p>
    <w:p w14:paraId="7C98E35A" w14:textId="77777777" w:rsidR="00521B2F" w:rsidRDefault="00521B2F" w:rsidP="00521B2F">
      <w:pPr>
        <w:pStyle w:val="PargrafodaLista"/>
        <w:numPr>
          <w:ilvl w:val="0"/>
          <w:numId w:val="20"/>
        </w:numPr>
      </w:pPr>
      <w:r w:rsidRPr="00521B2F">
        <w:rPr>
          <w:b/>
          <w:bCs/>
        </w:rPr>
        <w:t>Thiago</w:t>
      </w:r>
      <w:r>
        <w:t>: desenvolvimento front-</w:t>
      </w:r>
      <w:proofErr w:type="spellStart"/>
      <w:r>
        <w:t>end</w:t>
      </w:r>
      <w:proofErr w:type="spellEnd"/>
    </w:p>
    <w:p w14:paraId="1056FC71" w14:textId="77777777" w:rsidR="00521B2F" w:rsidRPr="00521B2F" w:rsidRDefault="00521B2F" w:rsidP="00521B2F">
      <w:pPr>
        <w:rPr>
          <w:b/>
          <w:bCs/>
        </w:rPr>
      </w:pPr>
    </w:p>
    <w:p w14:paraId="741F418E" w14:textId="77777777" w:rsidR="00521B2F" w:rsidRDefault="00521B2F" w:rsidP="00521B2F">
      <w:pPr>
        <w:pStyle w:val="PargrafodaLista"/>
        <w:numPr>
          <w:ilvl w:val="0"/>
          <w:numId w:val="20"/>
        </w:numPr>
      </w:pPr>
      <w:r w:rsidRPr="00521B2F">
        <w:rPr>
          <w:b/>
          <w:bCs/>
        </w:rPr>
        <w:t>Henrique:</w:t>
      </w:r>
      <w:r>
        <w:t xml:space="preserve"> desenvolvimento </w:t>
      </w:r>
      <w:proofErr w:type="spellStart"/>
      <w:r>
        <w:t>back-end</w:t>
      </w:r>
      <w:proofErr w:type="spellEnd"/>
    </w:p>
    <w:p w14:paraId="6E22E1DD" w14:textId="77777777" w:rsidR="00521B2F" w:rsidRDefault="00521B2F" w:rsidP="00521B2F"/>
    <w:p w14:paraId="4B3FD019" w14:textId="030AF199" w:rsidR="00521B2F" w:rsidRDefault="00521B2F" w:rsidP="00521B2F">
      <w:pPr>
        <w:pStyle w:val="PargrafodaLista"/>
        <w:numPr>
          <w:ilvl w:val="0"/>
          <w:numId w:val="20"/>
        </w:numPr>
      </w:pPr>
      <w:r w:rsidRPr="00521B2F">
        <w:rPr>
          <w:b/>
          <w:bCs/>
        </w:rPr>
        <w:t>Maria e Erin</w:t>
      </w:r>
      <w:r>
        <w:t xml:space="preserve">: desenvolvimento </w:t>
      </w:r>
      <w:r w:rsidR="00C14267">
        <w:t>e documentação</w:t>
      </w:r>
    </w:p>
    <w:p w14:paraId="6A1F2FD0" w14:textId="77777777" w:rsidR="00521B2F" w:rsidRPr="00521B2F" w:rsidRDefault="00521B2F" w:rsidP="00521B2F">
      <w:pPr>
        <w:rPr>
          <w:b/>
          <w:bCs/>
        </w:rPr>
      </w:pPr>
    </w:p>
    <w:p w14:paraId="497A2B82" w14:textId="77777777" w:rsidR="00521B2F" w:rsidRDefault="00521B2F" w:rsidP="00521B2F">
      <w:pPr>
        <w:pStyle w:val="PargrafodaLista"/>
        <w:numPr>
          <w:ilvl w:val="0"/>
          <w:numId w:val="20"/>
        </w:numPr>
      </w:pPr>
      <w:r w:rsidRPr="00521B2F">
        <w:rPr>
          <w:b/>
          <w:bCs/>
        </w:rPr>
        <w:t>Erin</w:t>
      </w:r>
      <w:r>
        <w:t>: também atuará como testadora principal</w:t>
      </w:r>
    </w:p>
    <w:p w14:paraId="64CABA68" w14:textId="77777777" w:rsidR="00521B2F" w:rsidRDefault="00521B2F" w:rsidP="00521B2F"/>
    <w:p w14:paraId="44A71D72" w14:textId="7E7501FE" w:rsidR="00521B2F" w:rsidRDefault="00521B2F" w:rsidP="00521B2F">
      <w:pPr>
        <w:pStyle w:val="PargrafodaLista"/>
        <w:numPr>
          <w:ilvl w:val="0"/>
          <w:numId w:val="20"/>
        </w:numPr>
      </w:pPr>
      <w:r w:rsidRPr="00521B2F">
        <w:rPr>
          <w:b/>
          <w:bCs/>
        </w:rPr>
        <w:t>Vitória:</w:t>
      </w:r>
      <w:r w:rsidRPr="00521B2F">
        <w:t xml:space="preserve"> </w:t>
      </w:r>
      <w:proofErr w:type="spellStart"/>
      <w:r w:rsidRPr="00521B2F">
        <w:t>Product</w:t>
      </w:r>
      <w:proofErr w:type="spellEnd"/>
      <w:r w:rsidRPr="00521B2F">
        <w:t xml:space="preserve"> </w:t>
      </w:r>
      <w:proofErr w:type="spellStart"/>
      <w:r w:rsidRPr="00521B2F">
        <w:t>Owner</w:t>
      </w:r>
      <w:proofErr w:type="spellEnd"/>
      <w:r w:rsidRPr="00521B2F">
        <w:t>, responsável por validar requisitos e apoiar decisões do produto</w:t>
      </w:r>
    </w:p>
    <w:p w14:paraId="6EE3F81C" w14:textId="77777777" w:rsidR="00521B2F" w:rsidRDefault="00521B2F" w:rsidP="00521B2F"/>
    <w:p w14:paraId="176D51DD" w14:textId="3AB23ADD" w:rsidR="00D77DA4" w:rsidRDefault="00521B2F" w:rsidP="00521B2F">
      <w:pPr>
        <w:pStyle w:val="PargrafodaLista"/>
        <w:numPr>
          <w:ilvl w:val="0"/>
          <w:numId w:val="20"/>
        </w:numPr>
      </w:pPr>
      <w:r w:rsidRPr="00521B2F">
        <w:rPr>
          <w:b/>
          <w:bCs/>
        </w:rPr>
        <w:t>Professor/Avaliador</w:t>
      </w:r>
      <w:r>
        <w:t>: validação final do sistema</w:t>
      </w:r>
    </w:p>
    <w:p w14:paraId="57EA47E7" w14:textId="77777777" w:rsidR="00D77DA4" w:rsidRDefault="009855C2" w:rsidP="00D77DA4">
      <w:pPr>
        <w:pStyle w:val="Ttulo1"/>
        <w:numPr>
          <w:ilvl w:val="0"/>
          <w:numId w:val="2"/>
        </w:numPr>
        <w:ind w:left="0" w:firstLine="0"/>
      </w:pPr>
      <w:bookmarkStart w:id="12" w:name="_Toc487620802"/>
      <w:r>
        <w:t xml:space="preserve">ROTEIRO DE </w:t>
      </w:r>
      <w:r w:rsidR="00D77DA4">
        <w:t>implantação</w:t>
      </w:r>
      <w:bookmarkEnd w:id="12"/>
    </w:p>
    <w:p w14:paraId="26A648E7" w14:textId="77777777" w:rsidR="00521B2F" w:rsidRDefault="00521B2F" w:rsidP="00521B2F">
      <w:pPr>
        <w:pStyle w:val="PargrafodaLista"/>
        <w:numPr>
          <w:ilvl w:val="0"/>
          <w:numId w:val="21"/>
        </w:numPr>
      </w:pPr>
      <w:r>
        <w:t>Preparar máquinas e ambiente de teste.</w:t>
      </w:r>
    </w:p>
    <w:p w14:paraId="5DB41DE1" w14:textId="77777777" w:rsidR="00521B2F" w:rsidRDefault="00521B2F" w:rsidP="00521B2F"/>
    <w:p w14:paraId="61EB16D4" w14:textId="77777777" w:rsidR="00521B2F" w:rsidRDefault="00521B2F" w:rsidP="00521B2F">
      <w:pPr>
        <w:pStyle w:val="PargrafodaLista"/>
        <w:numPr>
          <w:ilvl w:val="0"/>
          <w:numId w:val="21"/>
        </w:numPr>
      </w:pPr>
      <w:r>
        <w:t>Configurar o projeto Java no ambiente local.</w:t>
      </w:r>
    </w:p>
    <w:p w14:paraId="12D7B7E8" w14:textId="77777777" w:rsidR="00521B2F" w:rsidRDefault="00521B2F" w:rsidP="00521B2F"/>
    <w:p w14:paraId="78B7008A" w14:textId="77777777" w:rsidR="00521B2F" w:rsidRDefault="00521B2F" w:rsidP="00521B2F">
      <w:pPr>
        <w:pStyle w:val="PargrafodaLista"/>
        <w:numPr>
          <w:ilvl w:val="0"/>
          <w:numId w:val="21"/>
        </w:numPr>
      </w:pPr>
      <w:r>
        <w:t>Executar testes de integração dos casos de uso (UC1 a UC7).</w:t>
      </w:r>
    </w:p>
    <w:p w14:paraId="1F9CB65B" w14:textId="77777777" w:rsidR="00521B2F" w:rsidRDefault="00521B2F" w:rsidP="00521B2F"/>
    <w:p w14:paraId="5A0C7D3A" w14:textId="77777777" w:rsidR="00521B2F" w:rsidRDefault="00521B2F" w:rsidP="00521B2F">
      <w:pPr>
        <w:pStyle w:val="PargrafodaLista"/>
        <w:numPr>
          <w:ilvl w:val="0"/>
          <w:numId w:val="21"/>
        </w:numPr>
      </w:pPr>
      <w:r>
        <w:t>Corrigir erros encontrados nos testes.</w:t>
      </w:r>
    </w:p>
    <w:p w14:paraId="2C2CEE71" w14:textId="77777777" w:rsidR="00521B2F" w:rsidRDefault="00521B2F" w:rsidP="00521B2F"/>
    <w:p w14:paraId="52C42CC2" w14:textId="77777777" w:rsidR="00521B2F" w:rsidRDefault="00521B2F" w:rsidP="00521B2F">
      <w:pPr>
        <w:pStyle w:val="PargrafodaLista"/>
        <w:numPr>
          <w:ilvl w:val="0"/>
          <w:numId w:val="21"/>
        </w:numPr>
      </w:pPr>
      <w:r>
        <w:t>Gerar documentação do sistema e preparar material de apresentação.</w:t>
      </w:r>
    </w:p>
    <w:p w14:paraId="4AF5E1CC" w14:textId="77777777" w:rsidR="00521B2F" w:rsidRDefault="00521B2F" w:rsidP="00521B2F"/>
    <w:p w14:paraId="7FE00625" w14:textId="55E42859" w:rsidR="00D77DA4" w:rsidRDefault="00521B2F" w:rsidP="00521B2F">
      <w:pPr>
        <w:pStyle w:val="PargrafodaLista"/>
        <w:numPr>
          <w:ilvl w:val="0"/>
          <w:numId w:val="21"/>
        </w:numPr>
      </w:pPr>
      <w:r>
        <w:lastRenderedPageBreak/>
        <w:t>Apresentar o sistema para avaliação do professor/avaliador.</w:t>
      </w:r>
    </w:p>
    <w:p w14:paraId="78F50713" w14:textId="59E666AD" w:rsidR="00D77DA4" w:rsidRDefault="00D77DA4" w:rsidP="00C14267">
      <w:pPr>
        <w:pStyle w:val="Ttulo1"/>
        <w:numPr>
          <w:ilvl w:val="0"/>
          <w:numId w:val="2"/>
        </w:numPr>
        <w:ind w:left="0" w:firstLine="0"/>
      </w:pPr>
      <w:bookmarkStart w:id="13" w:name="_Toc487620803"/>
      <w:r>
        <w:t>Treinamento e suporte</w:t>
      </w:r>
      <w:bookmarkEnd w:id="13"/>
    </w:p>
    <w:p w14:paraId="46CA7EC0" w14:textId="77777777" w:rsidR="00521B2F" w:rsidRDefault="00521B2F" w:rsidP="00521B2F">
      <w:r>
        <w:t>Treinamento: demonstração prática para colegas e professor, mostrando como cadastrar eventos, gerenciar funcionários, locais e participantes.</w:t>
      </w:r>
    </w:p>
    <w:p w14:paraId="616D654A" w14:textId="77777777" w:rsidR="00521B2F" w:rsidRDefault="00521B2F" w:rsidP="00521B2F"/>
    <w:p w14:paraId="6B1D64DA" w14:textId="3CD3A40C" w:rsidR="00D77DA4" w:rsidRDefault="00521B2F" w:rsidP="00521B2F">
      <w:r>
        <w:t>Suporte: a equipe estará disponível durante o período de avaliação para esclarecimento de dúvidas e resolução de problemas relacionados ao sistema implantado.</w:t>
      </w:r>
    </w:p>
    <w:sectPr w:rsidR="00D77DA4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8B2F9" w14:textId="77777777" w:rsidR="007B662E" w:rsidRDefault="007B662E">
      <w:r>
        <w:separator/>
      </w:r>
    </w:p>
  </w:endnote>
  <w:endnote w:type="continuationSeparator" w:id="0">
    <w:p w14:paraId="4972595B" w14:textId="77777777" w:rsidR="007B662E" w:rsidRDefault="007B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D71C6" w14:textId="77777777" w:rsidR="00F930E2" w:rsidRDefault="00F930E2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F930E2" w14:paraId="09EEB20E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C1298C3" w14:textId="77777777" w:rsidR="00F930E2" w:rsidRDefault="00F930E2">
          <w:pPr>
            <w:pStyle w:val="Rodap"/>
          </w:pPr>
          <w:r>
            <w:t>Politec Ltda.</w:t>
          </w:r>
        </w:p>
        <w:p w14:paraId="507B56E4" w14:textId="77777777" w:rsidR="00F930E2" w:rsidRDefault="00F930E2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6C151CE" w14:textId="77777777" w:rsidR="00F930E2" w:rsidRDefault="00F930E2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16C11AB" w14:textId="77777777" w:rsidR="00F930E2" w:rsidRDefault="00F930E2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253169E7" w14:textId="77777777" w:rsidR="00F930E2" w:rsidRDefault="00F930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12900" w14:textId="77777777" w:rsidR="00D77DA4" w:rsidRDefault="00D77DA4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663"/>
      <w:gridCol w:w="1342"/>
      <w:gridCol w:w="1705"/>
    </w:tblGrid>
    <w:tr w:rsidR="00D77DA4" w14:paraId="3AB6FDDF" w14:textId="77777777" w:rsidTr="00F930E2">
      <w:trPr>
        <w:cantSplit/>
      </w:trPr>
      <w:tc>
        <w:tcPr>
          <w:tcW w:w="6663" w:type="dxa"/>
        </w:tcPr>
        <w:p w14:paraId="528E957A" w14:textId="203FF834" w:rsidR="00D77DA4" w:rsidRDefault="00793431" w:rsidP="00F930E2">
          <w:pPr>
            <w:pStyle w:val="Rodap"/>
            <w:tabs>
              <w:tab w:val="clear" w:pos="4320"/>
              <w:tab w:val="clear" w:pos="8640"/>
              <w:tab w:val="left" w:pos="5330"/>
            </w:tabs>
            <w:jc w:val="left"/>
          </w:pPr>
          <w:sdt>
            <w:sdtPr>
              <w:alias w:val="Gestor"/>
              <w:tag w:val=""/>
              <w:id w:val="827947526"/>
              <w:placeholder>
                <w:docPart w:val="ED6E26E4365E4B718A2DE0BFC37659F0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7B662E">
                <w:t>&lt;</w:t>
              </w:r>
              <w:proofErr w:type="spellStart"/>
              <w:r w:rsidR="007B662E">
                <w:t>EvT</w:t>
              </w:r>
              <w:proofErr w:type="spellEnd"/>
              <w:r w:rsidR="007B662E">
                <w:t>&gt; - &lt;Eventos Tech&gt;</w:t>
              </w:r>
            </w:sdtContent>
          </w:sdt>
          <w:r w:rsidR="00F930E2">
            <w:tab/>
          </w:r>
          <w:sdt>
            <w:sdtPr>
              <w:alias w:val="Assunto"/>
              <w:tag w:val=""/>
              <w:id w:val="-433434321"/>
              <w:placeholder>
                <w:docPart w:val="67516D720CDA46BE90543E12E1EC38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7B662E">
                <w:t>Versão &lt;1.0&gt;</w:t>
              </w:r>
            </w:sdtContent>
          </w:sdt>
        </w:p>
      </w:tc>
      <w:tc>
        <w:tcPr>
          <w:tcW w:w="1342" w:type="dxa"/>
          <w:vAlign w:val="center"/>
        </w:tcPr>
        <w:p w14:paraId="4309572A" w14:textId="77777777" w:rsidR="00D77DA4" w:rsidRDefault="00D77DA4" w:rsidP="00243D96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5861CB09" w14:textId="77777777" w:rsidR="00D77DA4" w:rsidRDefault="00D77DA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</w:p>
      </w:tc>
    </w:tr>
  </w:tbl>
  <w:p w14:paraId="1936398B" w14:textId="77777777" w:rsidR="00D77DA4" w:rsidRDefault="00F930E2" w:rsidP="00F930E2">
    <w:pPr>
      <w:pStyle w:val="Rodap"/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7B662E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36EE9" w14:textId="77777777" w:rsidR="007B662E" w:rsidRDefault="007B662E">
      <w:r>
        <w:separator/>
      </w:r>
    </w:p>
  </w:footnote>
  <w:footnote w:type="continuationSeparator" w:id="0">
    <w:p w14:paraId="0994A9DE" w14:textId="77777777" w:rsidR="007B662E" w:rsidRDefault="007B6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14:paraId="13CD5D5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5D910ECC" w14:textId="77777777" w:rsidR="00F930E2" w:rsidRDefault="00F930E2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0F1913C" w14:textId="77777777" w:rsidR="00F930E2" w:rsidRDefault="00F930E2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6E5D7E90" w14:textId="77777777" w:rsidR="00F930E2" w:rsidRDefault="00F930E2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2D3D507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8pt;height:34.8pt">
                <v:imagedata r:id="rId1" o:title=""/>
              </v:shape>
              <o:OLEObject Type="Embed" ProgID="Word.Picture.8" ShapeID="_x0000_i1025" DrawAspect="Content" ObjectID="_1822493163" r:id="rId2"/>
            </w:object>
          </w:r>
        </w:p>
      </w:tc>
    </w:tr>
  </w:tbl>
  <w:p w14:paraId="488386C9" w14:textId="77777777" w:rsidR="00F930E2" w:rsidRDefault="00F930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:rsidRPr="00254EF9" w14:paraId="79964D20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07270C6B" w14:textId="725AFFA9" w:rsidR="00F930E2" w:rsidRPr="00254EF9" w:rsidRDefault="00F930E2" w:rsidP="00F930E2">
          <w:pPr>
            <w:jc w:val="center"/>
            <w:rPr>
              <w:b/>
              <w:bCs/>
              <w:lang w:val="pt-PT"/>
            </w:rPr>
          </w:pPr>
          <w:r w:rsidRPr="00254EF9">
            <w:rPr>
              <w:b/>
              <w:lang w:val="pt-PT"/>
            </w:rPr>
            <w:t>&lt;</w:t>
          </w:r>
          <w:r w:rsidR="007B662E">
            <w:rPr>
              <w:b/>
              <w:lang w:val="pt-PT"/>
            </w:rPr>
            <w:t>EvT</w:t>
          </w:r>
          <w:r w:rsidRPr="00254EF9">
            <w:rPr>
              <w:b/>
              <w:lang w:val="pt-PT"/>
            </w:rPr>
            <w:t>&gt;</w:t>
          </w:r>
        </w:p>
      </w:tc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03E5BF51AB114C828CBBC3B3E8ADE09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00141A26" w14:textId="77777777" w:rsidR="00F930E2" w:rsidRPr="00254EF9" w:rsidRDefault="00B755C7" w:rsidP="00F930E2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Implantação</w:t>
              </w:r>
            </w:p>
          </w:tc>
        </w:sdtContent>
      </w:sdt>
      <w:tc>
        <w:tcPr>
          <w:tcW w:w="1440" w:type="dxa"/>
          <w:vAlign w:val="center"/>
        </w:tcPr>
        <w:p w14:paraId="1E3BDCE7" w14:textId="77777777" w:rsidR="00F930E2" w:rsidRPr="00254EF9" w:rsidRDefault="00F930E2" w:rsidP="00F930E2">
          <w:pPr>
            <w:rPr>
              <w:b/>
            </w:rPr>
          </w:pPr>
        </w:p>
      </w:tc>
    </w:tr>
  </w:tbl>
  <w:p w14:paraId="1619CFD8" w14:textId="77777777" w:rsidR="00D77DA4" w:rsidRDefault="00D77D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E27F8"/>
    <w:multiLevelType w:val="hybridMultilevel"/>
    <w:tmpl w:val="29A85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60A0"/>
    <w:multiLevelType w:val="hybridMultilevel"/>
    <w:tmpl w:val="9C5CE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D1EA4"/>
    <w:multiLevelType w:val="hybridMultilevel"/>
    <w:tmpl w:val="53543BB2"/>
    <w:lvl w:ilvl="0" w:tplc="0416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23FF14FA"/>
    <w:multiLevelType w:val="hybridMultilevel"/>
    <w:tmpl w:val="C9B6E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E69D4"/>
    <w:multiLevelType w:val="multilevel"/>
    <w:tmpl w:val="5A5C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C4D0F"/>
    <w:multiLevelType w:val="hybridMultilevel"/>
    <w:tmpl w:val="A0763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CD71EA"/>
    <w:multiLevelType w:val="multilevel"/>
    <w:tmpl w:val="B8AE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D47A8"/>
    <w:multiLevelType w:val="hybridMultilevel"/>
    <w:tmpl w:val="46F47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F02E6"/>
    <w:multiLevelType w:val="multilevel"/>
    <w:tmpl w:val="A950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C2A0F"/>
    <w:multiLevelType w:val="multilevel"/>
    <w:tmpl w:val="957C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133A1"/>
    <w:multiLevelType w:val="multilevel"/>
    <w:tmpl w:val="16C277C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3" w15:restartNumberingAfterBreak="0">
    <w:nsid w:val="786051C5"/>
    <w:multiLevelType w:val="multilevel"/>
    <w:tmpl w:val="5802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283DC2"/>
    <w:multiLevelType w:val="multilevel"/>
    <w:tmpl w:val="F30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694325">
    <w:abstractNumId w:val="11"/>
  </w:num>
  <w:num w:numId="2" w16cid:durableId="1683317877">
    <w:abstractNumId w:val="12"/>
  </w:num>
  <w:num w:numId="3" w16cid:durableId="1947540171">
    <w:abstractNumId w:val="12"/>
  </w:num>
  <w:num w:numId="4" w16cid:durableId="1664818423">
    <w:abstractNumId w:val="11"/>
  </w:num>
  <w:num w:numId="5" w16cid:durableId="315035474">
    <w:abstractNumId w:val="12"/>
  </w:num>
  <w:num w:numId="6" w16cid:durableId="1899709409">
    <w:abstractNumId w:val="12"/>
  </w:num>
  <w:num w:numId="7" w16cid:durableId="1065757068">
    <w:abstractNumId w:val="12"/>
  </w:num>
  <w:num w:numId="8" w16cid:durableId="14620780">
    <w:abstractNumId w:val="12"/>
  </w:num>
  <w:num w:numId="9" w16cid:durableId="333805831">
    <w:abstractNumId w:val="6"/>
  </w:num>
  <w:num w:numId="10" w16cid:durableId="620838329">
    <w:abstractNumId w:val="9"/>
  </w:num>
  <w:num w:numId="11" w16cid:durableId="158544161">
    <w:abstractNumId w:val="14"/>
  </w:num>
  <w:num w:numId="12" w16cid:durableId="902182093">
    <w:abstractNumId w:val="10"/>
  </w:num>
  <w:num w:numId="13" w16cid:durableId="1027295589">
    <w:abstractNumId w:val="7"/>
  </w:num>
  <w:num w:numId="14" w16cid:durableId="1369258598">
    <w:abstractNumId w:val="13"/>
  </w:num>
  <w:num w:numId="15" w16cid:durableId="1230964180">
    <w:abstractNumId w:val="4"/>
  </w:num>
  <w:num w:numId="16" w16cid:durableId="954794421">
    <w:abstractNumId w:val="2"/>
  </w:num>
  <w:num w:numId="17" w16cid:durableId="239366883">
    <w:abstractNumId w:val="5"/>
  </w:num>
  <w:num w:numId="18" w16cid:durableId="1329483377">
    <w:abstractNumId w:val="0"/>
  </w:num>
  <w:num w:numId="19" w16cid:durableId="1088618813">
    <w:abstractNumId w:val="1"/>
  </w:num>
  <w:num w:numId="20" w16cid:durableId="89930791">
    <w:abstractNumId w:val="8"/>
  </w:num>
  <w:num w:numId="21" w16cid:durableId="172687895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662E"/>
    <w:rsid w:val="000070E5"/>
    <w:rsid w:val="00032A85"/>
    <w:rsid w:val="001424D7"/>
    <w:rsid w:val="00146308"/>
    <w:rsid w:val="00243D96"/>
    <w:rsid w:val="002E0BEB"/>
    <w:rsid w:val="0032481E"/>
    <w:rsid w:val="0042474E"/>
    <w:rsid w:val="005067F6"/>
    <w:rsid w:val="00521B2F"/>
    <w:rsid w:val="00625A19"/>
    <w:rsid w:val="00650727"/>
    <w:rsid w:val="006B06B4"/>
    <w:rsid w:val="00701A0A"/>
    <w:rsid w:val="00732F67"/>
    <w:rsid w:val="00752313"/>
    <w:rsid w:val="00793431"/>
    <w:rsid w:val="007B662E"/>
    <w:rsid w:val="007C7A56"/>
    <w:rsid w:val="009855C2"/>
    <w:rsid w:val="0099776B"/>
    <w:rsid w:val="00A343A0"/>
    <w:rsid w:val="00B433E8"/>
    <w:rsid w:val="00B755C7"/>
    <w:rsid w:val="00C14267"/>
    <w:rsid w:val="00C71BEC"/>
    <w:rsid w:val="00D709D6"/>
    <w:rsid w:val="00D77DA4"/>
    <w:rsid w:val="00F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19DD8F"/>
  <w15:docId w15:val="{34B7C3FD-C823-40F2-AE87-3DF04D66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6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9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TableBody2">
    <w:name w:val="Table Body 2"/>
    <w:basedOn w:val="Normal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table" w:styleId="Tabelacomgrade">
    <w:name w:val="Table Grid"/>
    <w:basedOn w:val="Tabelanormal"/>
    <w:uiPriority w:val="59"/>
    <w:rsid w:val="00C71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21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eventool.com/p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\Downloads\Template%20-%20Guia%20de%20Impla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AE8037C0304AA88CF3CBC92A429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9BDADB-31FD-47FF-A9FC-AA997EAE08DA}"/>
      </w:docPartPr>
      <w:docPartBody>
        <w:p w:rsidR="00B576F9" w:rsidRDefault="00B576F9">
          <w:pPr>
            <w:pStyle w:val="ACAE8037C0304AA88CF3CBC92A429EAA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3E5BF51AB114C828CBBC3B3E8ADE0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CB64F5-DE14-40B9-9EAC-57DE7C19424E}"/>
      </w:docPartPr>
      <w:docPartBody>
        <w:p w:rsidR="00B576F9" w:rsidRDefault="00B576F9">
          <w:pPr>
            <w:pStyle w:val="03E5BF51AB114C828CBBC3B3E8ADE092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7516D720CDA46BE90543E12E1EC38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02C219-797C-4453-8289-579BD3F2A610}"/>
      </w:docPartPr>
      <w:docPartBody>
        <w:p w:rsidR="00B576F9" w:rsidRDefault="00B576F9">
          <w:pPr>
            <w:pStyle w:val="67516D720CDA46BE90543E12E1EC38D4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ED6E26E4365E4B718A2DE0BFC37659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3DF60C-D687-45DF-927D-35CB28C6DFE9}"/>
      </w:docPartPr>
      <w:docPartBody>
        <w:p w:rsidR="00B576F9" w:rsidRDefault="00B576F9">
          <w:pPr>
            <w:pStyle w:val="ED6E26E4365E4B718A2DE0BFC37659F0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F9"/>
    <w:rsid w:val="00732F67"/>
    <w:rsid w:val="00B5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CAE8037C0304AA88CF3CBC92A429EAA">
    <w:name w:val="ACAE8037C0304AA88CF3CBC92A429EAA"/>
  </w:style>
  <w:style w:type="paragraph" w:customStyle="1" w:styleId="03E5BF51AB114C828CBBC3B3E8ADE092">
    <w:name w:val="03E5BF51AB114C828CBBC3B3E8ADE092"/>
  </w:style>
  <w:style w:type="paragraph" w:customStyle="1" w:styleId="67516D720CDA46BE90543E12E1EC38D4">
    <w:name w:val="67516D720CDA46BE90543E12E1EC38D4"/>
  </w:style>
  <w:style w:type="paragraph" w:customStyle="1" w:styleId="ED6E26E4365E4B718A2DE0BFC37659F0">
    <w:name w:val="ED6E26E4365E4B718A2DE0BFC3765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Implantação</Template>
  <TotalTime>107</TotalTime>
  <Pages>7</Pages>
  <Words>952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Implantação</vt:lpstr>
    </vt:vector>
  </TitlesOfParts>
  <Manager>&lt;EvT&gt; - &lt;Eventos Tech&gt;</Manager>
  <Company/>
  <LinksUpToDate>false</LinksUpToDate>
  <CharactersWithSpaces>6085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_Toc420317041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_Toc420317040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_Toc420317039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_Toc420317038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_Toc420317037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_Toc420317036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_Toc420317035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_Toc420317034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_Toc420317033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_Toc420317030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_Toc420317029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_Toc420317028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Implantação</dc:title>
  <dc:subject>Versão &lt;1.0&gt;</dc:subject>
  <dc:creator>Maria Clara Bonfatti</dc:creator>
  <cp:lastModifiedBy>Maria Clara Bonfatti</cp:lastModifiedBy>
  <cp:revision>7</cp:revision>
  <cp:lastPrinted>2004-08-19T09:54:00Z</cp:lastPrinted>
  <dcterms:created xsi:type="dcterms:W3CDTF">2025-10-20T20:31:00Z</dcterms:created>
  <dcterms:modified xsi:type="dcterms:W3CDTF">2025-10-20T22:20:00Z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